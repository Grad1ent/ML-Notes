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829"/>
        <w:gridCol w:w="1814"/>
        <w:gridCol w:w="227"/>
        <w:gridCol w:w="3430"/>
        <w:gridCol w:w="2556"/>
      </w:tblGrid>
      <w:tr w:rsidR="004B4147" w:rsidRPr="00493D91" w14:paraId="0F05DCDC" w14:textId="77777777" w:rsidTr="00E601CF">
        <w:tc>
          <w:tcPr>
            <w:tcW w:w="2439" w:type="dxa"/>
            <w:gridSpan w:val="2"/>
          </w:tcPr>
          <w:p w14:paraId="1B99E29A" w14:textId="20DDC394" w:rsidR="004B4147" w:rsidRPr="00493D91" w:rsidRDefault="00E601CF" w:rsidP="004B4147">
            <w:pPr>
              <w:pStyle w:val="Logo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drawing>
                <wp:inline distT="0" distB="0" distL="0" distR="0" wp14:anchorId="76A4C87F" wp14:editId="1CB46A3A">
                  <wp:extent cx="847725" cy="955174"/>
                  <wp:effectExtent l="0" t="0" r="0" b="0"/>
                  <wp:docPr id="74703815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38151" name="Obraz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9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7" w:type="dxa"/>
            <w:gridSpan w:val="4"/>
            <w:tcBorders>
              <w:bottom w:val="single" w:sz="4" w:space="0" w:color="FFFFFF" w:themeColor="background1"/>
            </w:tcBorders>
          </w:tcPr>
          <w:p w14:paraId="7996E158" w14:textId="5868E9E7" w:rsidR="004B4147" w:rsidRPr="00493D91" w:rsidRDefault="00E601CF" w:rsidP="004B4147">
            <w:pPr>
              <w:pStyle w:val="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Wojciech</w:t>
            </w:r>
          </w:p>
          <w:p w14:paraId="2C4FDE09" w14:textId="5F54A7E6" w:rsidR="004B4147" w:rsidRPr="00493D91" w:rsidRDefault="00E601CF" w:rsidP="00A21AF8">
            <w:pPr>
              <w:pStyle w:val="Subtitle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</w:rPr>
              <w:t>Paździerkiewicz</w:t>
            </w:r>
          </w:p>
        </w:tc>
      </w:tr>
      <w:tr w:rsidR="00A21AF8" w:rsidRPr="00CA4353" w14:paraId="19E4035D" w14:textId="77777777" w:rsidTr="00E601CF">
        <w:tc>
          <w:tcPr>
            <w:tcW w:w="2439" w:type="dxa"/>
            <w:gridSpan w:val="2"/>
          </w:tcPr>
          <w:p w14:paraId="6EF69260" w14:textId="77777777" w:rsidR="00A21AF8" w:rsidRPr="00493D91" w:rsidRDefault="00A21AF8" w:rsidP="000161E1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8027" w:type="dxa"/>
            <w:gridSpan w:val="4"/>
            <w:tcBorders>
              <w:top w:val="single" w:sz="4" w:space="0" w:color="FFFFFF" w:themeColor="background1"/>
            </w:tcBorders>
          </w:tcPr>
          <w:p w14:paraId="045A5E65" w14:textId="7B05B040" w:rsidR="00A21AF8" w:rsidRPr="00BE2631" w:rsidRDefault="00E601CF" w:rsidP="00A21AF8">
            <w:pPr>
              <w:pStyle w:val="Stanowisko"/>
              <w:rPr>
                <w:rFonts w:ascii="Calibri" w:hAnsi="Calibri" w:cs="Calibri"/>
                <w:noProof/>
                <w:lang w:val="en-US"/>
              </w:rPr>
            </w:pPr>
            <w:r w:rsidRPr="00BE2631">
              <w:rPr>
                <w:rFonts w:ascii="Calibri" w:hAnsi="Calibri" w:cs="Calibri"/>
                <w:noProof/>
                <w:lang w:val="en-US"/>
              </w:rPr>
              <w:t>Cloud</w:t>
            </w:r>
            <w:r w:rsidR="00D773F5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="00B6307C" w:rsidRPr="00BE2631">
              <w:rPr>
                <w:rFonts w:ascii="Calibri" w:hAnsi="Calibri" w:cs="Calibri"/>
                <w:noProof/>
                <w:lang w:val="en-US"/>
              </w:rPr>
              <w:t>|</w:t>
            </w:r>
            <w:r w:rsidR="00D773F5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="00B6307C" w:rsidRPr="00BE2631">
              <w:rPr>
                <w:rFonts w:ascii="Calibri" w:hAnsi="Calibri" w:cs="Calibri"/>
                <w:noProof/>
                <w:lang w:val="en-US"/>
              </w:rPr>
              <w:t>Data</w:t>
            </w:r>
            <w:r w:rsidRPr="00BE2631">
              <w:rPr>
                <w:rFonts w:ascii="Calibri" w:hAnsi="Calibri" w:cs="Calibri"/>
                <w:noProof/>
                <w:lang w:val="en-US"/>
              </w:rPr>
              <w:t xml:space="preserve"> Architect</w:t>
            </w:r>
            <w:r w:rsidR="00D171E8" w:rsidRPr="00BE2631">
              <w:rPr>
                <w:rFonts w:ascii="Calibri" w:hAnsi="Calibri" w:cs="Calibri"/>
                <w:noProof/>
                <w:lang w:val="en-US"/>
              </w:rPr>
              <w:t>, M</w:t>
            </w:r>
            <w:r w:rsidR="00BE2631">
              <w:rPr>
                <w:rFonts w:ascii="Calibri" w:hAnsi="Calibri" w:cs="Calibri"/>
                <w:noProof/>
                <w:lang w:val="en-US"/>
              </w:rPr>
              <w:t>S</w:t>
            </w:r>
            <w:r w:rsidR="00D171E8" w:rsidRPr="00BE2631">
              <w:rPr>
                <w:rFonts w:ascii="Calibri" w:hAnsi="Calibri" w:cs="Calibri"/>
                <w:noProof/>
                <w:lang w:val="en-US"/>
              </w:rPr>
              <w:t xml:space="preserve"> Trainer</w:t>
            </w:r>
          </w:p>
        </w:tc>
      </w:tr>
      <w:tr w:rsidR="007772B1" w:rsidRPr="00CA4353" w14:paraId="0CB1D3E9" w14:textId="77777777" w:rsidTr="00E601CF">
        <w:trPr>
          <w:trHeight w:val="720"/>
        </w:trPr>
        <w:tc>
          <w:tcPr>
            <w:tcW w:w="2439" w:type="dxa"/>
            <w:gridSpan w:val="2"/>
          </w:tcPr>
          <w:p w14:paraId="5B61C2E0" w14:textId="77777777" w:rsidR="007772B1" w:rsidRPr="00BE2631" w:rsidRDefault="007772B1" w:rsidP="00A21AF8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8027" w:type="dxa"/>
            <w:gridSpan w:val="4"/>
          </w:tcPr>
          <w:p w14:paraId="507DFF23" w14:textId="77777777" w:rsidR="007772B1" w:rsidRPr="00BE2631" w:rsidRDefault="007772B1" w:rsidP="00A21AF8">
            <w:pPr>
              <w:pStyle w:val="Stanowisko"/>
              <w:rPr>
                <w:rFonts w:ascii="Calibri" w:hAnsi="Calibri" w:cs="Calibri"/>
                <w:noProof/>
                <w:lang w:val="en-US"/>
              </w:rPr>
            </w:pPr>
          </w:p>
        </w:tc>
      </w:tr>
      <w:tr w:rsidR="00E601CF" w:rsidRPr="00493D91" w14:paraId="15F9D010" w14:textId="77777777" w:rsidTr="00622324">
        <w:tc>
          <w:tcPr>
            <w:tcW w:w="610" w:type="dxa"/>
            <w:vAlign w:val="center"/>
          </w:tcPr>
          <w:p w14:paraId="1D1B3E3B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39C975DA" wp14:editId="00BAF16F">
                      <wp:extent cx="213066" cy="213066"/>
                      <wp:effectExtent l="0" t="0" r="0" b="0"/>
                      <wp:docPr id="131" name="Grupa 131" descr="Ikona telefonu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Prostokąt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fika 28" descr="Ikona telefonu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8FE41" id="Grupa 131" o:spid="_x0000_s1026" alt="Ikona telefonu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">
                      <v:rect id="Prostokąt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8" o:spid="_x0000_s1028" type="#_x0000_t75" alt="Ikona telefonu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">
                        <v:imagedata r:id="rId13" o:title="Ikona telefonu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392F13D5" w14:textId="0A1B4324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+48 797 584 016</w:t>
            </w:r>
          </w:p>
        </w:tc>
        <w:tc>
          <w:tcPr>
            <w:tcW w:w="227" w:type="dxa"/>
          </w:tcPr>
          <w:p w14:paraId="5E18A745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72D5FA8C" w14:textId="0B41D1EA" w:rsidR="00BF0DAF" w:rsidRPr="002968B4" w:rsidRDefault="00E601CF" w:rsidP="00BF0DAF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</w:rPr>
              <w:t>about</w:t>
            </w:r>
          </w:p>
        </w:tc>
      </w:tr>
      <w:tr w:rsidR="00E601CF" w:rsidRPr="00493D91" w14:paraId="6FB1D871" w14:textId="77777777" w:rsidTr="00622324">
        <w:tc>
          <w:tcPr>
            <w:tcW w:w="610" w:type="dxa"/>
            <w:vAlign w:val="center"/>
          </w:tcPr>
          <w:p w14:paraId="2BAFAB63" w14:textId="77777777" w:rsidR="00BF0DAF" w:rsidRPr="00493D91" w:rsidRDefault="00BF0DAF" w:rsidP="00BF0DAF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ECCDC82" wp14:editId="34342F03">
                      <wp:extent cx="213066" cy="213066"/>
                      <wp:effectExtent l="0" t="0" r="0" b="0"/>
                      <wp:docPr id="137" name="Grupa 137" descr="Ikona wiadomości e-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Prostokąt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fika 30" descr="Ikona wiadomości e-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DFE26" id="Grupa 137" o:spid="_x0000_s1026" alt="Ikona wiadomości e-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">
                      <v:rect id="Prostokąt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fika 30" o:spid="_x0000_s1028" type="#_x0000_t75" alt="Ikona wiadomości e-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kona wiadomości e-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D4EC9F0" w14:textId="2A06FD55" w:rsidR="00BF0DAF" w:rsidRPr="00493D91" w:rsidRDefault="00E601CF" w:rsidP="00BF0DAF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wojciech@pazdzierkiewicz.pl</w:t>
            </w:r>
          </w:p>
        </w:tc>
        <w:tc>
          <w:tcPr>
            <w:tcW w:w="227" w:type="dxa"/>
          </w:tcPr>
          <w:p w14:paraId="22A5AEEB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9341FB9" w14:textId="77777777" w:rsidR="00BF0DAF" w:rsidRPr="00493D91" w:rsidRDefault="00BF0DAF" w:rsidP="00BF0DAF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CA4353" w14:paraId="46306319" w14:textId="77777777" w:rsidTr="00622324">
        <w:trPr>
          <w:trHeight w:val="432"/>
        </w:trPr>
        <w:tc>
          <w:tcPr>
            <w:tcW w:w="610" w:type="dxa"/>
            <w:vAlign w:val="center"/>
          </w:tcPr>
          <w:p w14:paraId="14C957E5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50FC4584" wp14:editId="7903BCB8">
                      <wp:extent cx="213066" cy="213066"/>
                      <wp:effectExtent l="0" t="0" r="0" b="0"/>
                      <wp:docPr id="140" name="Grupa 140" descr="Ikona lokalizacj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Prostokąt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fika 29" descr="Ikona lokalizacj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BA628" id="Grupa 140" o:spid="_x0000_s1026" alt="Ikona lokalizacji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">
                      <v:rect id="Prostokąt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9" o:spid="_x0000_s1028" type="#_x0000_t75" alt="Ikona lokalizacji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kona lokalizacj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0B3DB4F3" w14:textId="43AA30F8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493D91">
              <w:rPr>
                <w:rFonts w:ascii="Calibri" w:hAnsi="Calibri" w:cs="Calibri"/>
                <w:noProof/>
                <w:sz w:val="20"/>
                <w:szCs w:val="20"/>
              </w:rPr>
              <w:t>Wrocław / Poland</w:t>
            </w:r>
          </w:p>
        </w:tc>
        <w:tc>
          <w:tcPr>
            <w:tcW w:w="227" w:type="dxa"/>
          </w:tcPr>
          <w:p w14:paraId="59539010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1E4514A9" w14:textId="435DB8AD" w:rsidR="008B374F" w:rsidRPr="0027661B" w:rsidRDefault="008B374F" w:rsidP="00CD2FD2">
            <w:pPr>
              <w:pStyle w:val="Wstp"/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20+ years of experience in IAM and IT Infrastructure and 10+ in Digital Cloud Capabilities</w:t>
            </w:r>
            <w:r w:rsidR="003159EC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 xml:space="preserve"> </w:t>
            </w:r>
            <w:r w:rsidR="003159EC" w:rsidRPr="003159EC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focusing on building Cloud Data Platforms</w:t>
            </w:r>
            <w:r w:rsidR="004B50DE">
              <w:rPr>
                <w:rFonts w:ascii="Calibri" w:hAnsi="Calibri" w:cs="Calibri"/>
                <w:i w:val="0"/>
                <w:iCs/>
                <w:noProof/>
                <w:color w:val="auto"/>
                <w:sz w:val="20"/>
                <w:szCs w:val="20"/>
                <w:lang w:val="en-US"/>
              </w:rPr>
              <w:t>.</w:t>
            </w:r>
          </w:p>
          <w:p w14:paraId="79B8EB86" w14:textId="540792E4" w:rsidR="008B374F" w:rsidRPr="0027661B" w:rsidRDefault="008B374F" w:rsidP="008B374F">
            <w:pPr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Competency areas: IAM, Cloud Governance, Cloud Architecture: landing zone designs, TOGAF and MS CAF/WAF practice,</w:t>
            </w:r>
            <w:r w:rsidR="003159EC"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 xml:space="preserve"> </w:t>
            </w:r>
            <w:r w:rsidR="003159EC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ETL</w:t>
            </w:r>
            <w:r w:rsidR="003159EC"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/</w:t>
            </w:r>
            <w:r w:rsidR="003159EC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ELT</w:t>
            </w:r>
            <w:r w:rsidR="003159EC">
              <w:rPr>
                <w:noProof/>
                <w:color w:val="auto"/>
                <w:sz w:val="20"/>
                <w:szCs w:val="20"/>
                <w:lang w:val="en-US"/>
              </w:rPr>
              <w:t xml:space="preserve">, </w:t>
            </w:r>
            <w:r w:rsidRPr="0027661B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AI, ML</w:t>
            </w:r>
            <w:r w:rsidR="004B50DE">
              <w:rPr>
                <w:rFonts w:ascii="Calibri" w:hAnsi="Calibri" w:cs="Calibri"/>
                <w:noProof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8B374F" w:rsidRPr="00493D91" w14:paraId="475E19A0" w14:textId="77777777" w:rsidTr="00622324">
        <w:tc>
          <w:tcPr>
            <w:tcW w:w="610" w:type="dxa"/>
            <w:vAlign w:val="center"/>
          </w:tcPr>
          <w:p w14:paraId="495693D1" w14:textId="77777777" w:rsidR="008B374F" w:rsidRPr="00493D91" w:rsidRDefault="008B374F" w:rsidP="00CD2FD2">
            <w:pPr>
              <w:pStyle w:val="Kontakt"/>
              <w:rPr>
                <w:rFonts w:ascii="Calibri" w:hAnsi="Calibri" w:cs="Calibri"/>
                <w:noProof/>
              </w:rPr>
            </w:pPr>
            <w:r w:rsidRPr="00493D91">
              <w:rPr>
                <w:rFonts w:ascii="Calibri" w:hAnsi="Calibri" w:cs="Calibri"/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F6BC63F" wp14:editId="04A12BD8">
                      <wp:extent cx="213066" cy="213066"/>
                      <wp:effectExtent l="0" t="0" r="0" b="0"/>
                      <wp:docPr id="143" name="Grupa 143" descr="Ikona serwisu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Prostokąt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fika 34" descr="Centrum telefonicz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F8D7F" id="Grupa 143" o:spid="_x0000_s1026" alt="Ikona serwisu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">
                      <v:rect id="Prostokąt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fika 34" o:spid="_x0000_s1028" type="#_x0000_t75" alt="Centrum telefoniczn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2" o:title="Centrum telefonicz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43" w:type="dxa"/>
            <w:gridSpan w:val="2"/>
            <w:vAlign w:val="center"/>
          </w:tcPr>
          <w:p w14:paraId="19719BAF" w14:textId="3C39EF1F" w:rsidR="008B374F" w:rsidRPr="004E389A" w:rsidRDefault="008B374F" w:rsidP="00CD2FD2">
            <w:pPr>
              <w:pStyle w:val="Kontakt"/>
              <w:rPr>
                <w:rFonts w:ascii="Calibri" w:hAnsi="Calibri" w:cs="Calibri"/>
                <w:noProof/>
                <w:sz w:val="19"/>
                <w:szCs w:val="19"/>
              </w:rPr>
            </w:pPr>
            <w:hyperlink r:id="rId23" w:history="1">
              <w:r w:rsidRPr="004E389A">
                <w:rPr>
                  <w:rStyle w:val="Hyperlink"/>
                  <w:rFonts w:ascii="Calibri" w:hAnsi="Calibri" w:cs="Calibri"/>
                  <w:noProof/>
                  <w:color w:val="4E7BBF" w:themeColor="accent1" w:themeTint="99"/>
                  <w:sz w:val="19"/>
                  <w:szCs w:val="19"/>
                </w:rPr>
                <w:t>Wojciech Pazdzierkiewicz | LinkedIn</w:t>
              </w:r>
            </w:hyperlink>
          </w:p>
        </w:tc>
        <w:tc>
          <w:tcPr>
            <w:tcW w:w="227" w:type="dxa"/>
          </w:tcPr>
          <w:p w14:paraId="366E4B7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013818F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8B374F" w:rsidRPr="00493D91" w14:paraId="0215D2CD" w14:textId="77777777" w:rsidTr="00622324">
        <w:trPr>
          <w:trHeight w:val="720"/>
        </w:trPr>
        <w:tc>
          <w:tcPr>
            <w:tcW w:w="4253" w:type="dxa"/>
            <w:gridSpan w:val="3"/>
          </w:tcPr>
          <w:p w14:paraId="25FDE14E" w14:textId="77777777" w:rsidR="008B374F" w:rsidRPr="00493D91" w:rsidRDefault="008B374F" w:rsidP="00CD2FD2">
            <w:pPr>
              <w:rPr>
                <w:rFonts w:ascii="Calibri" w:hAnsi="Calibri" w:cs="Calibri"/>
                <w:noProof/>
                <w:sz w:val="20"/>
                <w:szCs w:val="20"/>
              </w:rPr>
            </w:pPr>
          </w:p>
        </w:tc>
        <w:tc>
          <w:tcPr>
            <w:tcW w:w="227" w:type="dxa"/>
          </w:tcPr>
          <w:p w14:paraId="17B93F89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5986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4B5E775C" w14:textId="77777777" w:rsidR="008B374F" w:rsidRPr="00493D91" w:rsidRDefault="008B374F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493D91" w14:paraId="68B0ECC7" w14:textId="77777777" w:rsidTr="00622324">
        <w:trPr>
          <w:trHeight w:val="288"/>
        </w:trPr>
        <w:tc>
          <w:tcPr>
            <w:tcW w:w="4253" w:type="dxa"/>
            <w:gridSpan w:val="3"/>
          </w:tcPr>
          <w:p w14:paraId="1A44B5CD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27" w:type="dxa"/>
          </w:tcPr>
          <w:p w14:paraId="58FF3D35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52DC12E3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5FCD793C" w14:textId="77777777" w:rsidR="00CD2FD2" w:rsidRPr="00493D91" w:rsidRDefault="00CD2FD2" w:rsidP="00CD2FD2">
            <w:pPr>
              <w:rPr>
                <w:rFonts w:ascii="Calibri" w:hAnsi="Calibri" w:cs="Calibri"/>
                <w:noProof/>
              </w:rPr>
            </w:pPr>
          </w:p>
        </w:tc>
      </w:tr>
      <w:tr w:rsidR="00E601CF" w:rsidRPr="00CA4353" w14:paraId="6A291F4E" w14:textId="77777777" w:rsidTr="00622324">
        <w:tc>
          <w:tcPr>
            <w:tcW w:w="4253" w:type="dxa"/>
            <w:gridSpan w:val="3"/>
            <w:tcBorders>
              <w:right w:val="single" w:sz="4" w:space="0" w:color="D9D9D9" w:themeColor="background1" w:themeShade="D9"/>
            </w:tcBorders>
          </w:tcPr>
          <w:p w14:paraId="66788367" w14:textId="46B42A16" w:rsidR="00144072" w:rsidRPr="002968B4" w:rsidRDefault="00A50AFD" w:rsidP="00144072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EDUCATION</w:t>
            </w:r>
          </w:p>
          <w:p w14:paraId="1208B7AD" w14:textId="77777777" w:rsidR="00A50AFD" w:rsidRPr="00BF1652" w:rsidRDefault="00A50AFD" w:rsidP="00A50AF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BF1652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Master of Science, Engineer in Computer Science</w:t>
            </w:r>
          </w:p>
          <w:p w14:paraId="737B30C0" w14:textId="77777777" w:rsidR="00A50AFD" w:rsidRPr="004B50DE" w:rsidRDefault="00A50AFD" w:rsidP="00A50AFD">
            <w:pPr>
              <w:pStyle w:val="Heading4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Wroclaw University of Science and Technology</w:t>
            </w:r>
          </w:p>
          <w:p w14:paraId="576F1086" w14:textId="580A2BD6" w:rsidR="00F43F58" w:rsidRPr="0027661B" w:rsidRDefault="00A50AFD" w:rsidP="00A50AF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color w:val="auto"/>
                <w:lang w:val="en-US"/>
              </w:rPr>
            </w:pPr>
            <w:r w:rsidRPr="00E450FA">
              <w:rPr>
                <w:rFonts w:ascii="Calibri" w:hAnsi="Calibri" w:cs="Calibri"/>
                <w:noProof/>
                <w:lang w:val="en-US"/>
              </w:rPr>
              <w:t>1992 – 1997, Grade: A</w:t>
            </w:r>
          </w:p>
          <w:p w14:paraId="56BBF9C5" w14:textId="7A4EE4E8" w:rsidR="008E2197" w:rsidRPr="002968B4" w:rsidRDefault="003A151A" w:rsidP="008E2197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certification</w:t>
            </w:r>
          </w:p>
          <w:p w14:paraId="7CC88E62" w14:textId="64EFC136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4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The Open Group Certified: TOGAF 9 Certified</w:t>
              </w:r>
            </w:hyperlink>
          </w:p>
          <w:p w14:paraId="350B4CA0" w14:textId="77777777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ITIL Foundation Certificate in IT Service Management</w:t>
            </w:r>
          </w:p>
          <w:p w14:paraId="14CA83A1" w14:textId="352F8743" w:rsidR="0027661B" w:rsidRPr="00E450FA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5" w:anchor="acc.b4KOnXcm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Azure Platform Architect</w:t>
              </w:r>
            </w:hyperlink>
          </w:p>
          <w:p w14:paraId="60A48309" w14:textId="640695AD" w:rsidR="0027661B" w:rsidRDefault="0027661B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6" w:anchor="acc.Z8BFQJyr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Databricks Accredited Platform Administrator</w:t>
              </w:r>
            </w:hyperlink>
          </w:p>
          <w:p w14:paraId="0D8755E4" w14:textId="08FAB3A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r w:rsidRPr="003A151A">
              <w:rPr>
                <w:rFonts w:ascii="Calibri" w:hAnsi="Calibri" w:cs="Calibri"/>
                <w:noProof/>
                <w:lang w:val="en-US"/>
              </w:rPr>
              <w:t>Microsoft Trainer</w:t>
            </w:r>
          </w:p>
          <w:p w14:paraId="1BF6D569" w14:textId="6D68FA9B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7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DevOps Engineer Expert</w:t>
              </w:r>
            </w:hyperlink>
          </w:p>
          <w:p w14:paraId="6765DEDB" w14:textId="7DFC71D5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8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AI Engineer Associate</w:t>
              </w:r>
            </w:hyperlink>
          </w:p>
          <w:p w14:paraId="4A235CDD" w14:textId="717F01BF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29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Scientist Associate</w:t>
              </w:r>
            </w:hyperlink>
          </w:p>
          <w:p w14:paraId="49AE53F0" w14:textId="39E0DB41" w:rsidR="003A151A" w:rsidRPr="003A151A" w:rsidRDefault="003A151A" w:rsidP="003A151A">
            <w:pPr>
              <w:rPr>
                <w:rFonts w:ascii="Calibri" w:hAnsi="Calibri" w:cs="Calibri"/>
                <w:noProof/>
                <w:lang w:val="en-US"/>
              </w:rPr>
            </w:pPr>
            <w:hyperlink r:id="rId30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Data Engineer Associate</w:t>
              </w:r>
            </w:hyperlink>
          </w:p>
          <w:p w14:paraId="777B0E4F" w14:textId="4124963F" w:rsidR="00552F9B" w:rsidRPr="00D35847" w:rsidRDefault="003A151A" w:rsidP="003A151A">
            <w:pPr>
              <w:rPr>
                <w:lang w:val="en-US"/>
              </w:rPr>
            </w:pPr>
            <w:hyperlink r:id="rId31" w:history="1">
              <w:r w:rsidRPr="00E450FA">
                <w:rPr>
                  <w:rStyle w:val="Hyperlink"/>
                  <w:rFonts w:ascii="Calibri" w:hAnsi="Calibri" w:cs="Calibri"/>
                  <w:noProof/>
                  <w:lang w:val="en-US"/>
                </w:rPr>
                <w:t>Microsoft Certified: Azure Solutions Architect Expert</w:t>
              </w:r>
            </w:hyperlink>
          </w:p>
          <w:p w14:paraId="3394557D" w14:textId="3251115D" w:rsidR="002968B4" w:rsidRDefault="002968B4" w:rsidP="003A151A">
            <w:pPr>
              <w:rPr>
                <w:rFonts w:ascii="Calibri" w:hAnsi="Calibri" w:cs="Calibri"/>
                <w:noProof/>
                <w:lang w:val="en-US"/>
              </w:rPr>
            </w:pPr>
          </w:p>
          <w:p w14:paraId="673D7270" w14:textId="7679CE50" w:rsidR="00A50AFD" w:rsidRPr="002968B4" w:rsidRDefault="00E450FA" w:rsidP="00A50AFD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SKILLS</w:t>
            </w:r>
          </w:p>
          <w:p w14:paraId="3C1999D0" w14:textId="2C886526" w:rsidR="00A50AFD" w:rsidRPr="00A50AFD" w:rsidRDefault="00A50AFD" w:rsidP="00A50AFD">
            <w:pPr>
              <w:rPr>
                <w:lang w:val="en-US"/>
              </w:rPr>
            </w:pPr>
            <w:r w:rsidRPr="0027661B">
              <w:rPr>
                <w:rFonts w:ascii="Calibri" w:hAnsi="Calibri" w:cs="Calibri"/>
                <w:noProof/>
                <w:color w:val="auto"/>
                <w:lang w:val="en-US"/>
              </w:rPr>
              <w:t>AI, AutoML, Azure, Azure Active Directory, Cloud Architecture, Cloud Computing, Cloud Data Architecture, Cloud Deployment, Cloud Development, Cloud DevOps, Cloud Hosting, Cloud Infrastructure, Cloud Migrations, Cloud Platform Architecture, Cloud Solutions, CI/CD, Databricks Platform, Data Engineering, Data Lake, Delta Lake, Data Lakehouse, Data Science, Data Warehousing, Deep Learning, ETL/ELT, IaC, IAM, ML, SDN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3D2E9B60" w14:textId="77777777" w:rsidR="00144072" w:rsidRPr="003A151A" w:rsidRDefault="00144072" w:rsidP="00144072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400B9169" w14:textId="375AB984" w:rsidR="00144072" w:rsidRPr="002968B4" w:rsidRDefault="00493D91" w:rsidP="00144072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exp</w:t>
            </w:r>
            <w:r w:rsidR="008B374F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</w:t>
            </w: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ri</w:t>
            </w:r>
            <w:r w:rsidR="008B374F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</w:t>
            </w: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nce</w:t>
            </w:r>
          </w:p>
          <w:p w14:paraId="36539214" w14:textId="0B65B700" w:rsidR="00C5651F" w:rsidRPr="00C5651F" w:rsidRDefault="00C5651F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Microsoft Trainer</w:t>
            </w:r>
          </w:p>
          <w:p w14:paraId="3F17EB92" w14:textId="0997B5E1" w:rsidR="00C5651F" w:rsidRPr="00A91E54" w:rsidRDefault="00C5651F" w:rsidP="00C5651F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Altkom Edukacja S.A. / Poland / Jul-2013 - …</w:t>
            </w:r>
          </w:p>
          <w:p w14:paraId="23022A0B" w14:textId="2FB84561" w:rsidR="00C5651F" w:rsidRPr="00C5651F" w:rsidRDefault="00A91E54" w:rsidP="00C5651F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</w:rPr>
            </w:pPr>
            <w:r>
              <w:t xml:space="preserve">Delivery: </w:t>
            </w:r>
            <w:hyperlink r:id="rId32" w:history="1">
              <w:r w:rsidR="003159EC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</w:t>
              </w:r>
              <w:r w:rsidR="003159EC">
                <w:rPr>
                  <w:rStyle w:val="Hyperlink"/>
                  <w:rFonts w:ascii="Calibri" w:hAnsi="Calibri" w:cs="Calibri"/>
                  <w:sz w:val="16"/>
                  <w:szCs w:val="16"/>
                </w:rPr>
                <w:t>I</w:t>
              </w:r>
              <w:r w:rsidR="003159EC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-10</w:t>
              </w:r>
              <w:r w:rsidR="003159E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</w:t>
              </w:r>
            </w:hyperlink>
            <w:r w:rsidR="003159EC" w:rsidRPr="00C5651F">
              <w:rPr>
                <w:rFonts w:ascii="Calibri" w:hAnsi="Calibri" w:cs="Calibri"/>
                <w:sz w:val="16"/>
                <w:szCs w:val="16"/>
              </w:rPr>
              <w:t>,</w:t>
            </w:r>
            <w:r w:rsidR="003159E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hyperlink r:id="rId33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AZ-104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4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AZ-204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5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AZ-305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6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AZ-400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7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AZ-500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8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AZ-700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39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AZ-900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0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DP-100</w:t>
              </w:r>
            </w:hyperlink>
            <w:r w:rsidR="00C5651F" w:rsidRPr="00C5651F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hyperlink r:id="rId41" w:history="1">
              <w:r w:rsidR="00C5651F" w:rsidRPr="00C5651F">
                <w:rPr>
                  <w:rStyle w:val="Hyperlink"/>
                  <w:rFonts w:ascii="Calibri" w:hAnsi="Calibri" w:cs="Calibri"/>
                  <w:sz w:val="16"/>
                  <w:szCs w:val="16"/>
                </w:rPr>
                <w:t>DP-203</w:t>
              </w:r>
            </w:hyperlink>
          </w:p>
          <w:p w14:paraId="16D63354" w14:textId="2A42D42B" w:rsidR="00552F9B" w:rsidRPr="00C5651F" w:rsidRDefault="000F5771" w:rsidP="00C5651F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Cloud Delivery Manager | Cloud Architect</w:t>
            </w:r>
            <w:r w:rsidR="002968B4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| Data Architect</w:t>
            </w:r>
          </w:p>
          <w:p w14:paraId="327BCA40" w14:textId="6D27F61D" w:rsidR="004103C0" w:rsidRPr="000F5771" w:rsidRDefault="000F5771" w:rsidP="004103C0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 xml:space="preserve">PwC Advisory Sp. z o.o. sp.k. / Poland / Mar-2024 - </w:t>
            </w:r>
            <w:r w:rsidR="00C5651F">
              <w:rPr>
                <w:rFonts w:ascii="Calibri" w:hAnsi="Calibri" w:cs="Calibri"/>
                <w:noProof/>
                <w:lang w:val="en-US"/>
              </w:rPr>
              <w:t>...</w:t>
            </w:r>
          </w:p>
          <w:p w14:paraId="42B468DB" w14:textId="5AE37BA7" w:rsidR="00A6425D" w:rsidRDefault="002968B4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2968B4">
              <w:rPr>
                <w:rFonts w:ascii="Calibri" w:hAnsi="Calibri" w:cs="Calibri"/>
                <w:noProof/>
                <w:lang w:val="en-US"/>
              </w:rPr>
              <w:t>Designing and implementing scalable, secure, and reliable cloud solutions on Azure for advanced analytics, AI, ML, and ETL workflows</w:t>
            </w:r>
          </w:p>
          <w:p w14:paraId="447CA57A" w14:textId="34FAF036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Developing and enforcing comprehensive cloud governance activities</w:t>
            </w:r>
          </w:p>
          <w:p w14:paraId="1E277E14" w14:textId="06D3C3ED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Manager | Solution Architect</w:t>
            </w:r>
          </w:p>
          <w:p w14:paraId="6C1C7F42" w14:textId="1D5242C6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EY GDS Polska Sp. z o.o. / Poland / Sep-2023 – Nov-2023</w:t>
            </w:r>
          </w:p>
          <w:p w14:paraId="4DD6EECF" w14:textId="0064D8F2" w:rsidR="00A6425D" w:rsidRDefault="000F5771" w:rsidP="000F5771">
            <w:pPr>
              <w:pStyle w:val="ListBullet"/>
              <w:rPr>
                <w:rFonts w:ascii="Calibri" w:hAnsi="Calibri" w:cs="Calibri"/>
                <w:noProof/>
              </w:rPr>
            </w:pPr>
            <w:r w:rsidRPr="000F5771">
              <w:rPr>
                <w:rFonts w:ascii="Calibri" w:hAnsi="Calibri" w:cs="Calibri"/>
                <w:noProof/>
              </w:rPr>
              <w:t>Innovative designs in technology transformations</w:t>
            </w:r>
          </w:p>
          <w:p w14:paraId="2BE758FC" w14:textId="4F763BE1" w:rsidR="000F5771" w:rsidRPr="000F5771" w:rsidRDefault="000F5771" w:rsidP="000F577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0F5771">
              <w:rPr>
                <w:rFonts w:ascii="Calibri" w:hAnsi="Calibri" w:cs="Calibri"/>
                <w:noProof/>
                <w:lang w:val="en-US"/>
              </w:rPr>
              <w:t>Mentoring and support consulting team during development of RfP</w:t>
            </w:r>
          </w:p>
          <w:p w14:paraId="499468F8" w14:textId="685C6F21" w:rsidR="00A6425D" w:rsidRPr="00C5651F" w:rsidRDefault="000F5771" w:rsidP="00A6425D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Associate Director | Insfrastructure/Cloud Architect</w:t>
            </w:r>
          </w:p>
          <w:p w14:paraId="5D8BCFE7" w14:textId="5AEE2CDE" w:rsidR="00A6425D" w:rsidRPr="00A91E54" w:rsidRDefault="000F5771" w:rsidP="00A6425D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Kyndryl Sp. z o.o. / Poland / Apr-2022 – Aug-2023</w:t>
            </w:r>
          </w:p>
          <w:p w14:paraId="7FB66643" w14:textId="34C79813" w:rsidR="00A6425D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rchitecture of landing zone designs</w:t>
            </w:r>
          </w:p>
          <w:p w14:paraId="0B0FA988" w14:textId="7751570A" w:rsidR="00C5651F" w:rsidRDefault="00A91E54" w:rsidP="00C5651F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U</w:t>
            </w:r>
            <w:r w:rsidR="00C5651F" w:rsidRPr="00C5651F">
              <w:rPr>
                <w:rFonts w:ascii="Calibri" w:hAnsi="Calibri" w:cs="Calibri"/>
                <w:noProof/>
                <w:lang w:val="en-US"/>
              </w:rPr>
              <w:t>tilization of Microsoft CAF/WAF</w:t>
            </w:r>
          </w:p>
          <w:p w14:paraId="0CBA8FE5" w14:textId="367B6B08" w:rsidR="004B50DE" w:rsidRPr="00C5651F" w:rsidRDefault="004B50DE" w:rsidP="004B50DE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Architect</w:t>
            </w:r>
            <w:r w:rsidR="00CA4353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| Data Modeler</w:t>
            </w:r>
          </w:p>
          <w:p w14:paraId="6C2EF0EC" w14:textId="4308A6A9" w:rsidR="004B50DE" w:rsidRPr="004B50DE" w:rsidRDefault="004B50DE" w:rsidP="004B50DE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4B50DE">
              <w:rPr>
                <w:rFonts w:ascii="Calibri" w:hAnsi="Calibri" w:cs="Calibri"/>
                <w:noProof/>
                <w:lang w:val="en-US"/>
              </w:rPr>
              <w:t>Credit Suisse (Poland) Sp. z o.o.</w:t>
            </w:r>
            <w:r>
              <w:rPr>
                <w:rFonts w:ascii="Calibri" w:hAnsi="Calibri" w:cs="Calibri"/>
                <w:noProof/>
                <w:lang w:val="en-US"/>
              </w:rPr>
              <w:t xml:space="preserve"> /</w:t>
            </w:r>
            <w:r w:rsidRPr="004B50DE">
              <w:rPr>
                <w:rFonts w:ascii="Calibri" w:hAnsi="Calibri" w:cs="Calibri"/>
                <w:noProof/>
                <w:lang w:val="en-US"/>
              </w:rPr>
              <w:t xml:space="preserve"> Poland</w:t>
            </w:r>
            <w:r>
              <w:rPr>
                <w:rFonts w:ascii="Calibri" w:hAnsi="Calibri" w:cs="Calibri"/>
                <w:noProof/>
                <w:lang w:val="en-US"/>
              </w:rPr>
              <w:t xml:space="preserve"> / Sep-2019 – Dec-2021</w:t>
            </w:r>
          </w:p>
          <w:p w14:paraId="5FDD786E" w14:textId="7DD0F4DD" w:rsidR="004B50DE" w:rsidRDefault="00C57A92" w:rsidP="004B50DE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C57A92">
              <w:rPr>
                <w:rFonts w:ascii="Calibri" w:hAnsi="Calibri" w:cs="Calibri"/>
                <w:noProof/>
                <w:lang w:val="en-US"/>
              </w:rPr>
              <w:t>IAM system design and data structure modeling</w:t>
            </w:r>
          </w:p>
          <w:p w14:paraId="56BF9722" w14:textId="469B5047" w:rsidR="004B50DE" w:rsidRPr="00344E41" w:rsidRDefault="00A91E54" w:rsidP="00344E41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="004B50DE" w:rsidRPr="004B50DE">
              <w:rPr>
                <w:rFonts w:ascii="Calibri" w:hAnsi="Calibri" w:cs="Calibri"/>
                <w:noProof/>
                <w:lang w:val="en-US"/>
              </w:rPr>
              <w:t>evelopment of HLD and LLD deliverables</w:t>
            </w:r>
          </w:p>
          <w:p w14:paraId="7B2F8C5F" w14:textId="0E5DD2F5" w:rsidR="00D0045C" w:rsidRPr="00C5651F" w:rsidRDefault="00D0045C" w:rsidP="00C5651F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3A33F8D7" w14:textId="5D270A3A" w:rsidR="00344E41" w:rsidRDefault="00344E41" w:rsidP="00D0045C">
      <w:pPr>
        <w:rPr>
          <w:rFonts w:ascii="Calibri" w:hAnsi="Calibri" w:cs="Calibri"/>
          <w:noProof/>
          <w:lang w:val="en-US"/>
        </w:rPr>
      </w:pPr>
    </w:p>
    <w:p w14:paraId="5B2A5340" w14:textId="09DCB7F2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7A440004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252B2B0F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168146" w14:textId="77777777" w:rsidR="00A91E54" w:rsidRDefault="00A91E54" w:rsidP="00D0045C">
      <w:pPr>
        <w:rPr>
          <w:rFonts w:ascii="Calibri" w:hAnsi="Calibri" w:cs="Calibri"/>
          <w:noProof/>
          <w:lang w:val="en-US"/>
        </w:rPr>
      </w:pPr>
    </w:p>
    <w:p w14:paraId="4D5861BF" w14:textId="77777777" w:rsidR="00A91E54" w:rsidRPr="00A50AFD" w:rsidRDefault="00A91E54" w:rsidP="00D0045C">
      <w:pPr>
        <w:rPr>
          <w:rFonts w:ascii="Calibri" w:hAnsi="Calibri" w:cs="Calibri"/>
          <w:noProof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27"/>
        <w:gridCol w:w="3430"/>
        <w:gridCol w:w="2556"/>
      </w:tblGrid>
      <w:tr w:rsidR="00A91E54" w:rsidRPr="00CA4353" w14:paraId="1E525DE5" w14:textId="77777777" w:rsidTr="00622324">
        <w:trPr>
          <w:trHeight w:val="288"/>
        </w:trPr>
        <w:tc>
          <w:tcPr>
            <w:tcW w:w="4253" w:type="dxa"/>
          </w:tcPr>
          <w:p w14:paraId="01C8AB33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27" w:type="dxa"/>
          </w:tcPr>
          <w:p w14:paraId="0A5C7B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18E96C0E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4DE326BF" w14:textId="77777777" w:rsidR="00A91E54" w:rsidRPr="00A91E54" w:rsidRDefault="00A91E54" w:rsidP="00E22499">
            <w:pPr>
              <w:rPr>
                <w:rFonts w:ascii="Calibri" w:hAnsi="Calibri" w:cs="Calibri"/>
                <w:noProof/>
                <w:lang w:val="en-US"/>
              </w:rPr>
            </w:pPr>
          </w:p>
        </w:tc>
      </w:tr>
      <w:tr w:rsidR="00A91E54" w:rsidRPr="00CA4353" w14:paraId="17393CC3" w14:textId="77777777" w:rsidTr="00622324">
        <w:tc>
          <w:tcPr>
            <w:tcW w:w="4253" w:type="dxa"/>
            <w:tcBorders>
              <w:right w:val="single" w:sz="4" w:space="0" w:color="D9D9D9" w:themeColor="background1" w:themeShade="D9"/>
            </w:tcBorders>
          </w:tcPr>
          <w:p w14:paraId="58E8D695" w14:textId="4397F05D" w:rsidR="00A91E54" w:rsidRPr="002968B4" w:rsidRDefault="00A91E54" w:rsidP="00E22499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projects</w:t>
            </w:r>
          </w:p>
          <w:p w14:paraId="1F4044ED" w14:textId="77777777" w:rsidR="00D35847" w:rsidRDefault="00D35847" w:rsidP="00E22499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</w:p>
          <w:p w14:paraId="75E21810" w14:textId="071F12E5" w:rsidR="00D35847" w:rsidRPr="00BF1652" w:rsidRDefault="003724F7" w:rsidP="00D35847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H</w:t>
            </w:r>
            <w:r w:rsidR="004D0F41" w:rsidRPr="004D0F4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ealth and 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B</w:t>
            </w:r>
            <w:r w:rsidR="004D0F41" w:rsidRPr="004D0F4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eauty 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R</w:t>
            </w:r>
            <w:r w:rsidR="004D0F41" w:rsidRPr="004D0F4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etailer</w:t>
            </w:r>
            <w:r w:rsidR="00D35847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5</w:t>
            </w:r>
          </w:p>
          <w:p w14:paraId="3BC34153" w14:textId="4A2075C2" w:rsidR="003379B1" w:rsidRDefault="00D35847" w:rsidP="003379B1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</w:t>
            </w:r>
            <w:r w:rsidR="00D61240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, Data Architect</w:t>
            </w: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.</w:t>
            </w:r>
          </w:p>
          <w:p w14:paraId="6014C30D" w14:textId="73F2C5F7" w:rsidR="00D35847" w:rsidRPr="00180D1F" w:rsidRDefault="0045539C" w:rsidP="003379B1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>Model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>ing</w:t>
            </w: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 xml:space="preserve"> data across key domains to support migration efforts.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>Buil</w:t>
            </w:r>
            <w:r w:rsidR="00AA54ED">
              <w:rPr>
                <w:rFonts w:ascii="Calibri" w:eastAsiaTheme="majorEastAsia" w:hAnsi="Calibri" w:cs="Calibri"/>
                <w:noProof/>
                <w:lang w:val="en-US"/>
              </w:rPr>
              <w:t>ding</w:t>
            </w:r>
            <w:r w:rsidRPr="0045539C">
              <w:rPr>
                <w:rFonts w:ascii="Calibri" w:eastAsiaTheme="majorEastAsia" w:hAnsi="Calibri" w:cs="Calibri"/>
                <w:noProof/>
                <w:lang w:val="en-US"/>
              </w:rPr>
              <w:t xml:space="preserve"> a platform to extract, transform, and load selected data assets from legacy systems into dedicated Salesforce instances.</w:t>
            </w:r>
          </w:p>
          <w:p w14:paraId="777CFB66" w14:textId="7BF91FA7" w:rsidR="00A91E54" w:rsidRPr="00BF1652" w:rsidRDefault="001A52E5" w:rsidP="00E22499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One of the NATO Agencies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2024</w:t>
            </w:r>
          </w:p>
          <w:p w14:paraId="24189E2E" w14:textId="77777777" w:rsidR="00F4765D" w:rsidRPr="00F4765D" w:rsidRDefault="00F4765D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3E1EA3B4" w14:textId="1DA37DAA" w:rsidR="00F4765D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Developing of a multi-cloud architecture and design, including a key design decisions document that describes design principles and decisions.</w:t>
            </w:r>
          </w:p>
          <w:p w14:paraId="298D6841" w14:textId="1BF66DCA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EU Commission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2023</w:t>
            </w:r>
          </w:p>
          <w:p w14:paraId="2992CEA3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Solution Architect.</w:t>
            </w:r>
          </w:p>
          <w:p w14:paraId="61FFF5B1" w14:textId="41144044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Architecture of business monitoring and data flows in tender to design complex data set processing solution, including but not limited to the following technologies: RPA, ADF, DL, Databricks, etc.</w:t>
            </w:r>
          </w:p>
          <w:p w14:paraId="4F95FBCC" w14:textId="306DE8FB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2022</w:t>
            </w:r>
          </w:p>
          <w:p w14:paraId="47E9A12B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Cloud Solution Architect.</w:t>
            </w:r>
          </w:p>
          <w:p w14:paraId="5057B3B5" w14:textId="4F9B2D2B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Designing and building platform landing zone for the shared and restricted workloads of FINMA regulated financial institutions in Switzerland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6FC51B80" w14:textId="7D9A6027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Retail Global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2021</w:t>
            </w:r>
          </w:p>
          <w:p w14:paraId="3DEA0801" w14:textId="5641E0B5" w:rsidR="00F4765D" w:rsidRPr="00F4765D" w:rsidRDefault="00F4765D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Infrastructure Architect.</w:t>
            </w:r>
          </w:p>
          <w:p w14:paraId="2EED2C1E" w14:textId="15943321" w:rsidR="00F4765D" w:rsidRDefault="001A52E5" w:rsidP="001A52E5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 xml:space="preserve">Designing and building application and platform landing zones for data scientists and for the specific workloads including but not limited to the following technologies: 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 xml:space="preserve">ADF, DL,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Lakehouse, Databricks, API Management, etc.</w:t>
            </w:r>
          </w:p>
          <w:p w14:paraId="196967B7" w14:textId="5C93F098" w:rsidR="00F4765D" w:rsidRPr="00BF1652" w:rsidRDefault="00F4765D" w:rsidP="00F4765D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F4765D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Swiss Bank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2020</w:t>
            </w:r>
          </w:p>
          <w:p w14:paraId="7BBC8D5A" w14:textId="185962FF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Role: </w:t>
            </w:r>
            <w: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IAM</w:t>
            </w: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 xml:space="preserve"> Architect.</w:t>
            </w:r>
          </w:p>
          <w:p w14:paraId="6AD21B2C" w14:textId="20A9A4BA" w:rsid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noProof/>
                <w:lang w:val="en-US"/>
              </w:rPr>
              <w:t>Architecture of “in-house” developed IAM service, including integration with Entra ID, on-boarding cloud-native identities</w:t>
            </w:r>
            <w:r w:rsidR="00126717">
              <w:rPr>
                <w:rFonts w:ascii="Calibri" w:eastAsiaTheme="majorEastAsia" w:hAnsi="Calibri" w:cs="Calibri"/>
                <w:noProof/>
                <w:lang w:val="en-US"/>
              </w:rPr>
              <w:t>, etc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>.</w:t>
            </w:r>
          </w:p>
          <w:p w14:paraId="79FEE8F2" w14:textId="7EE02B01" w:rsidR="001A52E5" w:rsidRPr="00BF1652" w:rsidRDefault="001A52E5" w:rsidP="001A52E5">
            <w:pPr>
              <w:pStyle w:val="Heading2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1A52E5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Airline Company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, 2019</w:t>
            </w:r>
          </w:p>
          <w:p w14:paraId="5E4BFA80" w14:textId="77777777" w:rsidR="00F4765D" w:rsidRPr="00F4765D" w:rsidRDefault="00F4765D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</w:pPr>
            <w:r w:rsidRPr="00F4765D">
              <w:rPr>
                <w:rFonts w:ascii="Calibri" w:eastAsiaTheme="majorEastAsia" w:hAnsi="Calibri" w:cs="Calibri"/>
                <w:i/>
                <w:iCs/>
                <w:noProof/>
                <w:lang w:val="en-US"/>
              </w:rPr>
              <w:t>Role: IAM Architect.</w:t>
            </w:r>
          </w:p>
          <w:p w14:paraId="58AA1EB8" w14:textId="4220B629" w:rsidR="00A91E54" w:rsidRPr="00F4765D" w:rsidRDefault="001A52E5" w:rsidP="00F4765D">
            <w:pPr>
              <w:pStyle w:val="ListBullet"/>
              <w:numPr>
                <w:ilvl w:val="0"/>
                <w:numId w:val="0"/>
              </w:numPr>
              <w:rPr>
                <w:rFonts w:ascii="Calibri" w:eastAsiaTheme="majorEastAsia" w:hAnsi="Calibri" w:cs="Calibri"/>
                <w:noProof/>
                <w:lang w:val="en-US"/>
              </w:rPr>
            </w:pP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Solution design of on-prem IAM services (AD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DS,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FS, AD</w:t>
            </w:r>
            <w:r>
              <w:rPr>
                <w:rFonts w:ascii="Calibri" w:eastAsiaTheme="majorEastAsia" w:hAnsi="Calibri" w:cs="Calibri"/>
                <w:noProof/>
                <w:lang w:val="en-US"/>
              </w:rPr>
              <w:t xml:space="preserve"> </w:t>
            </w:r>
            <w:r w:rsidRPr="001A52E5">
              <w:rPr>
                <w:rFonts w:ascii="Calibri" w:eastAsiaTheme="majorEastAsia" w:hAnsi="Calibri" w:cs="Calibri"/>
                <w:noProof/>
                <w:lang w:val="en-US"/>
              </w:rPr>
              <w:t>CS) including integration with Azure AD. Automation of AD related services over Ansible including development of custom AD PowerShell module (5k+ lines of code).</w:t>
            </w:r>
          </w:p>
        </w:tc>
        <w:tc>
          <w:tcPr>
            <w:tcW w:w="227" w:type="dxa"/>
            <w:tcBorders>
              <w:left w:val="single" w:sz="4" w:space="0" w:color="D9D9D9" w:themeColor="background1" w:themeShade="D9"/>
            </w:tcBorders>
          </w:tcPr>
          <w:p w14:paraId="116967F7" w14:textId="77777777" w:rsidR="00A91E54" w:rsidRPr="003A151A" w:rsidRDefault="00A91E54" w:rsidP="00E22499">
            <w:pPr>
              <w:pStyle w:val="Heading1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986" w:type="dxa"/>
            <w:gridSpan w:val="2"/>
          </w:tcPr>
          <w:p w14:paraId="13C63085" w14:textId="5872AD52" w:rsidR="00A91E54" w:rsidRPr="002968B4" w:rsidRDefault="00A91E54" w:rsidP="00E22499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expEriEnce</w:t>
            </w:r>
            <w:r w:rsidR="00253BC7"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(cont.)</w:t>
            </w:r>
          </w:p>
          <w:p w14:paraId="3540243A" w14:textId="74219548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Technical Architect</w:t>
            </w:r>
          </w:p>
          <w:p w14:paraId="78BA8A9A" w14:textId="45AFB6EC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ATOS GDC Polska Sp. z o.o. / Poland / Ju</w:t>
            </w:r>
            <w:r>
              <w:rPr>
                <w:rFonts w:ascii="Calibri" w:hAnsi="Calibri" w:cs="Calibri"/>
                <w:noProof/>
                <w:lang w:val="en-US"/>
              </w:rPr>
              <w:t>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-201</w:t>
            </w:r>
            <w:r>
              <w:rPr>
                <w:rFonts w:ascii="Calibri" w:hAnsi="Calibri" w:cs="Calibri"/>
                <w:noProof/>
                <w:lang w:val="en-US"/>
              </w:rPr>
              <w:t>7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 Aug-2019</w:t>
            </w:r>
          </w:p>
          <w:p w14:paraId="2764255E" w14:textId="3AE3DE83" w:rsidR="00A91E54" w:rsidRPr="001A52E5" w:rsidRDefault="00A91E54" w:rsidP="00E22499">
            <w:pPr>
              <w:pStyle w:val="ListBullet"/>
              <w:rPr>
                <w:rFonts w:ascii="Calibri" w:hAnsi="Calibri" w:cs="Calibri"/>
                <w:noProof/>
                <w:sz w:val="16"/>
                <w:szCs w:val="16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Designing IAM service architecture (AD DS, AD FS, AD CS, AAD)</w:t>
            </w:r>
          </w:p>
          <w:p w14:paraId="4E600AEC" w14:textId="631D9D92" w:rsidR="00A91E54" w:rsidRPr="001A52E5" w:rsidRDefault="00A91E54" w:rsidP="00E22499">
            <w:pPr>
              <w:pStyle w:val="ListBullet"/>
              <w:rPr>
                <w:rFonts w:ascii="Calibri" w:hAnsi="Calibri" w:cs="Calibri"/>
                <w:lang w:val="en-US"/>
              </w:rPr>
            </w:pPr>
            <w:r w:rsidRPr="001A52E5">
              <w:rPr>
                <w:rFonts w:ascii="Calibri" w:hAnsi="Calibri" w:cs="Calibri"/>
                <w:lang w:val="en-US"/>
              </w:rPr>
              <w:t>Utilization of TOGAF framework</w:t>
            </w:r>
          </w:p>
          <w:p w14:paraId="47FA3E85" w14:textId="3090BDD1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Solution</w:t>
            </w:r>
            <w:r w:rsidRPr="00C5651F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Manager</w:t>
            </w:r>
          </w:p>
          <w:p w14:paraId="663D5712" w14:textId="086722B6" w:rsidR="00A91E54" w:rsidRPr="000F5771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IBM Client Innovation Center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>
              <w:rPr>
                <w:rFonts w:ascii="Calibri" w:hAnsi="Calibri" w:cs="Calibri"/>
                <w:noProof/>
                <w:lang w:val="en-US"/>
              </w:rPr>
              <w:t>Jul</w:t>
            </w:r>
            <w:r w:rsidRPr="000F5771">
              <w:rPr>
                <w:rFonts w:ascii="Calibri" w:hAnsi="Calibri" w:cs="Calibri"/>
                <w:noProof/>
                <w:lang w:val="en-US"/>
              </w:rPr>
              <w:t>-20</w:t>
            </w:r>
            <w:r>
              <w:rPr>
                <w:rFonts w:ascii="Calibri" w:hAnsi="Calibri" w:cs="Calibri"/>
                <w:noProof/>
                <w:lang w:val="en-US"/>
              </w:rPr>
              <w:t>10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–</w:t>
            </w:r>
            <w:r w:rsidRPr="000F5771">
              <w:rPr>
                <w:rFonts w:ascii="Calibri" w:hAnsi="Calibri" w:cs="Calibri"/>
                <w:noProof/>
                <w:lang w:val="en-US"/>
              </w:rPr>
              <w:t xml:space="preserve"> </w:t>
            </w:r>
            <w:r>
              <w:rPr>
                <w:rFonts w:ascii="Calibri" w:hAnsi="Calibri" w:cs="Calibri"/>
                <w:noProof/>
                <w:lang w:val="en-US"/>
              </w:rPr>
              <w:t>May- 2017</w:t>
            </w:r>
          </w:p>
          <w:p w14:paraId="5A4236D0" w14:textId="33E77128" w:rsidR="00A91E54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A91E54">
              <w:rPr>
                <w:rFonts w:ascii="Calibri" w:hAnsi="Calibri" w:cs="Calibri"/>
                <w:noProof/>
                <w:lang w:val="en-US"/>
              </w:rPr>
              <w:t>evelopment of technical solution design documents</w:t>
            </w:r>
          </w:p>
          <w:p w14:paraId="393DAB45" w14:textId="5CDD215C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A91E54">
              <w:rPr>
                <w:rFonts w:ascii="Calibri" w:hAnsi="Calibri" w:cs="Calibri"/>
                <w:noProof/>
                <w:lang w:val="en-US"/>
              </w:rPr>
              <w:t>ssessment and implementation of SoWs and POCs</w:t>
            </w:r>
          </w:p>
          <w:p w14:paraId="0DE04A84" w14:textId="02B1FBA3" w:rsidR="00A91E54" w:rsidRPr="00C5651F" w:rsidRDefault="00A91E54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Senior System Engineer</w:t>
            </w:r>
          </w:p>
          <w:p w14:paraId="70975243" w14:textId="2B110DCE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>Bank DnB NORD S.A. / Poland / Jul-2002 – Jun-2010</w:t>
            </w:r>
          </w:p>
          <w:p w14:paraId="783BC9E6" w14:textId="72523C7B" w:rsidR="00A91E54" w:rsidRDefault="00A91E54" w:rsidP="00E22499">
            <w:pPr>
              <w:pStyle w:val="ListBulle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M</w:t>
            </w:r>
            <w:r w:rsidRPr="00A91E54">
              <w:rPr>
                <w:rFonts w:ascii="Calibri" w:hAnsi="Calibri" w:cs="Calibri"/>
                <w:noProof/>
              </w:rPr>
              <w:t>anagement of IT infrastructure</w:t>
            </w:r>
          </w:p>
          <w:p w14:paraId="28BD7C9C" w14:textId="632B7C10" w:rsidR="00A91E54" w:rsidRPr="000F5771" w:rsidRDefault="00A91E54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Design and i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mplementation of </w:t>
            </w:r>
            <w:r>
              <w:rPr>
                <w:rFonts w:ascii="Calibri" w:hAnsi="Calibri" w:cs="Calibri"/>
                <w:noProof/>
                <w:lang w:val="en-US"/>
              </w:rPr>
              <w:t xml:space="preserve">the 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core </w:t>
            </w:r>
            <w:r>
              <w:rPr>
                <w:rFonts w:ascii="Calibri" w:hAnsi="Calibri" w:cs="Calibri"/>
                <w:noProof/>
                <w:lang w:val="en-US"/>
              </w:rPr>
              <w:t xml:space="preserve">IT </w:t>
            </w:r>
            <w:r w:rsidRPr="00A91E54">
              <w:rPr>
                <w:rFonts w:ascii="Calibri" w:hAnsi="Calibri" w:cs="Calibri"/>
                <w:noProof/>
                <w:lang w:val="en-US"/>
              </w:rPr>
              <w:t>services including LAN, WAN, AD</w:t>
            </w:r>
          </w:p>
          <w:p w14:paraId="0862307C" w14:textId="5324D768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IT Manager</w:t>
            </w:r>
          </w:p>
          <w:p w14:paraId="39EAC749" w14:textId="515AC48A" w:rsidR="00A91E54" w:rsidRPr="00A91E54" w:rsidRDefault="00A91E54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A91E54">
              <w:rPr>
                <w:rFonts w:ascii="Calibri" w:hAnsi="Calibri" w:cs="Calibri"/>
                <w:noProof/>
                <w:lang w:val="en-US"/>
              </w:rPr>
              <w:t xml:space="preserve">ABB Support Sp. z o.o. / Poland /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</w:t>
            </w:r>
            <w:r w:rsidR="00CB2B48">
              <w:rPr>
                <w:rFonts w:ascii="Calibri" w:hAnsi="Calibri" w:cs="Calibri"/>
                <w:noProof/>
                <w:lang w:val="en-US"/>
              </w:rPr>
              <w:t>1998</w:t>
            </w:r>
            <w:r w:rsidRPr="00A91E5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="00CB2B48">
              <w:rPr>
                <w:rFonts w:ascii="Calibri" w:hAnsi="Calibri" w:cs="Calibri"/>
                <w:noProof/>
                <w:lang w:val="en-US"/>
              </w:rPr>
              <w:t>Jun</w:t>
            </w:r>
            <w:r w:rsidRPr="00A91E54">
              <w:rPr>
                <w:rFonts w:ascii="Calibri" w:hAnsi="Calibri" w:cs="Calibri"/>
                <w:noProof/>
                <w:lang w:val="en-US"/>
              </w:rPr>
              <w:t>-20</w:t>
            </w:r>
            <w:r w:rsidR="00CB2B48">
              <w:rPr>
                <w:rFonts w:ascii="Calibri" w:hAnsi="Calibri" w:cs="Calibri"/>
                <w:noProof/>
                <w:lang w:val="en-US"/>
              </w:rPr>
              <w:t>0</w:t>
            </w:r>
            <w:r w:rsidRPr="00A91E54">
              <w:rPr>
                <w:rFonts w:ascii="Calibri" w:hAnsi="Calibri" w:cs="Calibri"/>
                <w:noProof/>
                <w:lang w:val="en-US"/>
              </w:rPr>
              <w:t>2</w:t>
            </w:r>
          </w:p>
          <w:p w14:paraId="7EEC04DF" w14:textId="6876F2C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anagement of IT infrastructure</w:t>
            </w:r>
          </w:p>
          <w:p w14:paraId="3F83D88C" w14:textId="1326434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A</w:t>
            </w:r>
            <w:r w:rsidRPr="00CB2B48">
              <w:rPr>
                <w:rFonts w:ascii="Calibri" w:hAnsi="Calibri" w:cs="Calibri"/>
                <w:noProof/>
                <w:lang w:val="en-US"/>
              </w:rPr>
              <w:t>ssistance in implementation of MRP II system and E2E support of non-it employees</w:t>
            </w:r>
          </w:p>
          <w:p w14:paraId="40173E50" w14:textId="421E1AAF" w:rsidR="00A91E54" w:rsidRPr="00C5651F" w:rsidRDefault="00CB2B48" w:rsidP="00E22499">
            <w:pPr>
              <w:pStyle w:val="Heading3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Software Engineer</w:t>
            </w:r>
          </w:p>
          <w:p w14:paraId="56BE5987" w14:textId="1ED1D7E2" w:rsidR="00A91E54" w:rsidRPr="00622324" w:rsidRDefault="00CB2B48" w:rsidP="00E22499">
            <w:pPr>
              <w:pStyle w:val="Heading5"/>
              <w:rPr>
                <w:rFonts w:ascii="Calibri" w:hAnsi="Calibri" w:cs="Calibri"/>
                <w:noProof/>
                <w:lang w:val="en-US"/>
              </w:rPr>
            </w:pPr>
            <w:r w:rsidRPr="00622324">
              <w:rPr>
                <w:rFonts w:ascii="Calibri" w:hAnsi="Calibri" w:cs="Calibri"/>
                <w:noProof/>
                <w:lang w:val="en-US"/>
              </w:rPr>
              <w:t>KESZ Sp. z o.o.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/ Poland /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1997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 xml:space="preserve"> – </w:t>
            </w:r>
            <w:r w:rsidRPr="00622324">
              <w:rPr>
                <w:rFonts w:ascii="Calibri" w:hAnsi="Calibri" w:cs="Calibri"/>
                <w:noProof/>
                <w:lang w:val="en-US"/>
              </w:rPr>
              <w:t>Jul</w:t>
            </w:r>
            <w:r w:rsidR="00A91E54" w:rsidRPr="00622324">
              <w:rPr>
                <w:rFonts w:ascii="Calibri" w:hAnsi="Calibri" w:cs="Calibri"/>
                <w:noProof/>
                <w:lang w:val="en-US"/>
              </w:rPr>
              <w:t>-</w:t>
            </w:r>
            <w:r w:rsidRPr="00622324">
              <w:rPr>
                <w:rFonts w:ascii="Calibri" w:hAnsi="Calibri" w:cs="Calibri"/>
                <w:noProof/>
                <w:lang w:val="en-US"/>
              </w:rPr>
              <w:t>1998</w:t>
            </w:r>
          </w:p>
          <w:p w14:paraId="5F7D8168" w14:textId="5F69AB1A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D</w:t>
            </w:r>
            <w:r w:rsidRPr="00CB2B48">
              <w:rPr>
                <w:rFonts w:ascii="Calibri" w:hAnsi="Calibri" w:cs="Calibri"/>
                <w:noProof/>
                <w:lang w:val="en-US"/>
              </w:rPr>
              <w:t>evelopment of system for distributed sale in Progress RDBMS</w:t>
            </w:r>
          </w:p>
          <w:p w14:paraId="6CDA6C2A" w14:textId="4D811ADB" w:rsidR="00A91E54" w:rsidRDefault="00CB2B48" w:rsidP="00E22499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M</w:t>
            </w:r>
            <w:r w:rsidRPr="00CB2B48">
              <w:rPr>
                <w:rFonts w:ascii="Calibri" w:hAnsi="Calibri" w:cs="Calibri"/>
                <w:noProof/>
                <w:lang w:val="en-US"/>
              </w:rPr>
              <w:t>onitoring system performance</w:t>
            </w:r>
          </w:p>
          <w:p w14:paraId="61C749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6BA0705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1D09C711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796522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32C8CA1E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53E1D244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216DDD7F" w14:textId="77777777" w:rsidR="00134122" w:rsidRDefault="00134122" w:rsidP="00134122">
            <w:pPr>
              <w:pStyle w:val="ListBullet"/>
              <w:numPr>
                <w:ilvl w:val="0"/>
                <w:numId w:val="0"/>
              </w:numPr>
              <w:ind w:left="864" w:hanging="432"/>
              <w:rPr>
                <w:rFonts w:ascii="Calibri" w:hAnsi="Calibri" w:cs="Calibri"/>
                <w:noProof/>
                <w:lang w:val="en-US"/>
              </w:rPr>
            </w:pPr>
          </w:p>
          <w:p w14:paraId="060FB557" w14:textId="030E7A1B" w:rsidR="001A52E5" w:rsidRPr="002968B4" w:rsidRDefault="001A52E5" w:rsidP="001A52E5">
            <w:pPr>
              <w:pStyle w:val="Heading1"/>
              <w:rPr>
                <w:rFonts w:ascii="Calibri" w:hAnsi="Calibri" w:cs="Calibri"/>
                <w:noProof/>
                <w:sz w:val="28"/>
                <w:szCs w:val="28"/>
                <w:lang w:val="en-US"/>
              </w:rPr>
            </w:pPr>
            <w:r w:rsidRPr="002968B4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After Hours</w:t>
            </w:r>
          </w:p>
          <w:p w14:paraId="6DC0A6B8" w14:textId="03DC330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custom ML forecasting models based on Forex data</w:t>
            </w:r>
          </w:p>
          <w:p w14:paraId="366F9B21" w14:textId="3289753B" w:rsidR="001A52E5" w:rsidRDefault="001A52E5" w:rsidP="001A52E5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Development of restricted Azure landing zone for Data Scientists</w:t>
            </w:r>
          </w:p>
          <w:p w14:paraId="6EA4C6CB" w14:textId="797FECA5" w:rsidR="00A91E54" w:rsidRPr="00F4765D" w:rsidRDefault="001A52E5" w:rsidP="00F4765D">
            <w:pPr>
              <w:pStyle w:val="ListBullet"/>
              <w:rPr>
                <w:rFonts w:ascii="Calibri" w:hAnsi="Calibri" w:cs="Calibri"/>
                <w:noProof/>
                <w:lang w:val="en-US"/>
              </w:rPr>
            </w:pPr>
            <w:r w:rsidRPr="001A52E5">
              <w:rPr>
                <w:rFonts w:ascii="Calibri" w:hAnsi="Calibri" w:cs="Calibri"/>
                <w:noProof/>
                <w:lang w:val="en-US"/>
              </w:rPr>
              <w:t>Playing with Blockchain, Smart Contracts, Solidity, DApp, etc.</w:t>
            </w:r>
          </w:p>
          <w:p w14:paraId="12746AFE" w14:textId="77777777" w:rsidR="001A52E5" w:rsidRPr="00C5651F" w:rsidRDefault="001A52E5" w:rsidP="00E22499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noProof/>
                <w:lang w:val="en-US"/>
              </w:rPr>
            </w:pPr>
          </w:p>
        </w:tc>
      </w:tr>
    </w:tbl>
    <w:p w14:paraId="4BDC4A9B" w14:textId="0DF06A4A" w:rsidR="004B50DE" w:rsidRPr="00A50AFD" w:rsidRDefault="004B50DE" w:rsidP="00F4765D">
      <w:pPr>
        <w:rPr>
          <w:rFonts w:ascii="Calibri" w:hAnsi="Calibri" w:cs="Calibri"/>
          <w:noProof/>
          <w:lang w:val="en-US"/>
        </w:rPr>
      </w:pPr>
    </w:p>
    <w:sectPr w:rsidR="004B50DE" w:rsidRPr="00A50AFD" w:rsidSect="00A27317">
      <w:headerReference w:type="default" r:id="rId42"/>
      <w:footerReference w:type="default" r:id="rId43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3BD76" w14:textId="77777777" w:rsidR="00771789" w:rsidRDefault="00771789" w:rsidP="00B21D64">
      <w:pPr>
        <w:spacing w:after="0" w:line="240" w:lineRule="auto"/>
      </w:pPr>
      <w:r>
        <w:separator/>
      </w:r>
    </w:p>
  </w:endnote>
  <w:endnote w:type="continuationSeparator" w:id="0">
    <w:p w14:paraId="00F602D4" w14:textId="77777777" w:rsidR="00771789" w:rsidRDefault="0077178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50548" w14:textId="24E4C26F" w:rsidR="00A96376" w:rsidRPr="00AA0CAE" w:rsidRDefault="00AA0CAE">
    <w:pPr>
      <w:pStyle w:val="Footer"/>
      <w:rPr>
        <w:lang w:val="en-US"/>
      </w:rPr>
    </w:pPr>
    <w:r w:rsidRPr="004D5C64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2B9EAF" wp14:editId="6B303BA6">
          <wp:simplePos x="0" y="0"/>
          <wp:positionH relativeFrom="margin">
            <wp:align>left</wp:align>
          </wp:positionH>
          <wp:positionV relativeFrom="paragraph">
            <wp:posOffset>37465</wp:posOffset>
          </wp:positionV>
          <wp:extent cx="904875" cy="338888"/>
          <wp:effectExtent l="0" t="0" r="0" b="4445"/>
          <wp:wrapNone/>
          <wp:docPr id="4" name="Picture 1" descr="togaf9-certifi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ogaf9-certifi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38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7B5F959D" wp14:editId="0E44CFAD">
          <wp:simplePos x="0" y="0"/>
          <wp:positionH relativeFrom="column">
            <wp:posOffset>1523364</wp:posOffset>
          </wp:positionH>
          <wp:positionV relativeFrom="paragraph">
            <wp:posOffset>46990</wp:posOffset>
          </wp:positionV>
          <wp:extent cx="333375" cy="333375"/>
          <wp:effectExtent l="0" t="0" r="9525" b="9525"/>
          <wp:wrapNone/>
          <wp:docPr id="1580554396" name="Obraz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0554396" name="Obraz 2" descr="A blue and white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5C64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2CF1FDD3" wp14:editId="24FD9ED5">
          <wp:simplePos x="0" y="0"/>
          <wp:positionH relativeFrom="margin">
            <wp:posOffset>1095375</wp:posOffset>
          </wp:positionH>
          <wp:positionV relativeFrom="paragraph">
            <wp:posOffset>37465</wp:posOffset>
          </wp:positionV>
          <wp:extent cx="342900" cy="342900"/>
          <wp:effectExtent l="0" t="0" r="0" b="0"/>
          <wp:wrapNone/>
          <wp:docPr id="1855192484" name="Obraz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192484" name="Obraz 3" descr="A blue and white logo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6376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50EE5" wp14:editId="00DFC7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2540" b="0"/>
              <wp:wrapNone/>
              <wp:docPr id="128" name="Prostokąt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85A9F3" w14:textId="223431D8" w:rsidR="00AA0CAE" w:rsidRPr="00AA0CAE" w:rsidRDefault="00AA0CAE" w:rsidP="00622324">
                          <w:pPr>
                            <w:ind w:left="4962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  <w:p w14:paraId="04F84542" w14:textId="704BACE1" w:rsidR="00AA0CAE" w:rsidRPr="0053028F" w:rsidRDefault="00AA0CAE">
                          <w:pPr>
                            <w:rPr>
                              <w:lang w:val="en-US"/>
                            </w:rPr>
                          </w:pPr>
                          <w:r w:rsidRPr="00AA0CAE">
                            <w:rPr>
                              <w:lang w:val="en-US"/>
                            </w:rPr>
                            <w:t xml:space="preserve">Hereby I agree on using my personal data for the reasons of recruitment process </w:t>
                          </w:r>
                          <w:proofErr w:type="spellStart"/>
                          <w:r w:rsidRPr="00AA0CAE">
                            <w:rPr>
                              <w:lang w:val="en-US"/>
                            </w:rPr>
                            <w:t>realisation</w:t>
                          </w:r>
                          <w:proofErr w:type="spellEnd"/>
                          <w:r w:rsidRPr="00AA0CAE">
                            <w:rPr>
                              <w:lang w:val="en-US"/>
                            </w:rPr>
                            <w:t xml:space="preserve"> needs according to legal regulations issued August 29, 1997 O OCHRONIE DANYCH OSOBOWYCH (Dz. U. Nr 133 poz.883)"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50EE5" id="Prostokąt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" fillcolor="#cdedda [3207]" stroked="f" strokeweight="1pt">
              <v:textbox>
                <w:txbxContent>
                  <w:p w14:paraId="4385A9F3" w14:textId="223431D8" w:rsidR="00AA0CAE" w:rsidRPr="00AA0CAE" w:rsidRDefault="00AA0CAE" w:rsidP="00622324">
                    <w:pPr>
                      <w:ind w:left="4962"/>
                      <w:rPr>
                        <w:sz w:val="12"/>
                        <w:szCs w:val="12"/>
                        <w:lang w:val="en-US"/>
                      </w:rPr>
                    </w:pPr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sz w:val="12"/>
                        <w:szCs w:val="12"/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sz w:val="12"/>
                        <w:szCs w:val="12"/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  <w:p w14:paraId="04F84542" w14:textId="704BACE1" w:rsidR="00AA0CAE" w:rsidRPr="0053028F" w:rsidRDefault="00AA0CAE">
                    <w:pPr>
                      <w:rPr>
                        <w:lang w:val="en-US"/>
                      </w:rPr>
                    </w:pPr>
                    <w:r w:rsidRPr="00AA0CAE">
                      <w:rPr>
                        <w:lang w:val="en-US"/>
                      </w:rPr>
                      <w:t xml:space="preserve">Hereby I agree on using my personal data for the reasons of recruitment process </w:t>
                    </w:r>
                    <w:proofErr w:type="spellStart"/>
                    <w:r w:rsidRPr="00AA0CAE">
                      <w:rPr>
                        <w:lang w:val="en-US"/>
                      </w:rPr>
                      <w:t>realisation</w:t>
                    </w:r>
                    <w:proofErr w:type="spellEnd"/>
                    <w:r w:rsidRPr="00AA0CAE">
                      <w:rPr>
                        <w:lang w:val="en-US"/>
                      </w:rPr>
                      <w:t xml:space="preserve"> needs according to legal regulations issued August 29, 1997 O OCHRONIE DANYCH OSOBOWYCH (Dz. U. Nr 133 poz.883)"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560C5" w14:textId="77777777" w:rsidR="00771789" w:rsidRDefault="00771789" w:rsidP="00B21D64">
      <w:pPr>
        <w:spacing w:after="0" w:line="240" w:lineRule="auto"/>
      </w:pPr>
      <w:r>
        <w:separator/>
      </w:r>
    </w:p>
  </w:footnote>
  <w:footnote w:type="continuationSeparator" w:id="0">
    <w:p w14:paraId="51D21BC8" w14:textId="77777777" w:rsidR="00771789" w:rsidRDefault="0077178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DA17" w14:textId="77777777" w:rsidR="00B21D64" w:rsidRDefault="00997E86">
    <w:pPr>
      <w:pStyle w:val="Header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09822C0" wp14:editId="0779F5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a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Prostokąt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Prostokąt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Prostokąt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7BDA7B" id="Grupa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A/GD+P3wIAAHgLAAAOAAAAAAAAAAAAAAAA&#10;AC4CAABkcnMvZTJvRG9jLnhtbFBLAQItABQABgAIAAAAIQDpQadT3gAAAAYBAAAPAAAAAAAAAAAA&#10;AAAAADkFAABkcnMvZG93bnJldi54bWxQSwUGAAAAAAQABADzAAAARAYAAAAA&#10;">
              <v:rect id="Prostokąt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Prostokąt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Prostokąt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6E0D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punktowana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D4134"/>
    <w:multiLevelType w:val="hybridMultilevel"/>
    <w:tmpl w:val="7526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punktowana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2295742">
    <w:abstractNumId w:val="7"/>
  </w:num>
  <w:num w:numId="2" w16cid:durableId="1194461893">
    <w:abstractNumId w:val="9"/>
  </w:num>
  <w:num w:numId="3" w16cid:durableId="45180210">
    <w:abstractNumId w:val="6"/>
  </w:num>
  <w:num w:numId="4" w16cid:durableId="1041779929">
    <w:abstractNumId w:val="3"/>
  </w:num>
  <w:num w:numId="5" w16cid:durableId="1489327722">
    <w:abstractNumId w:val="5"/>
  </w:num>
  <w:num w:numId="6" w16cid:durableId="573049001">
    <w:abstractNumId w:val="8"/>
  </w:num>
  <w:num w:numId="7" w16cid:durableId="142308820">
    <w:abstractNumId w:val="0"/>
  </w:num>
  <w:num w:numId="8" w16cid:durableId="1585651051">
    <w:abstractNumId w:val="1"/>
  </w:num>
  <w:num w:numId="9" w16cid:durableId="358970674">
    <w:abstractNumId w:val="4"/>
  </w:num>
  <w:num w:numId="10" w16cid:durableId="898634627">
    <w:abstractNumId w:val="2"/>
  </w:num>
  <w:num w:numId="11" w16cid:durableId="552623905">
    <w:abstractNumId w:val="4"/>
  </w:num>
  <w:num w:numId="12" w16cid:durableId="835413180">
    <w:abstractNumId w:val="4"/>
  </w:num>
  <w:num w:numId="13" w16cid:durableId="912157711">
    <w:abstractNumId w:val="4"/>
  </w:num>
  <w:num w:numId="14" w16cid:durableId="1979914365">
    <w:abstractNumId w:val="4"/>
  </w:num>
  <w:num w:numId="15" w16cid:durableId="315884418">
    <w:abstractNumId w:val="4"/>
  </w:num>
  <w:num w:numId="16" w16cid:durableId="1560289599">
    <w:abstractNumId w:val="4"/>
  </w:num>
  <w:num w:numId="17" w16cid:durableId="192228856">
    <w:abstractNumId w:val="4"/>
  </w:num>
  <w:num w:numId="18" w16cid:durableId="940723683">
    <w:abstractNumId w:val="4"/>
  </w:num>
  <w:num w:numId="19" w16cid:durableId="1911428551">
    <w:abstractNumId w:val="4"/>
  </w:num>
  <w:num w:numId="20" w16cid:durableId="1379476200">
    <w:abstractNumId w:val="4"/>
  </w:num>
  <w:num w:numId="21" w16cid:durableId="324213321">
    <w:abstractNumId w:val="4"/>
  </w:num>
  <w:num w:numId="22" w16cid:durableId="1776291566">
    <w:abstractNumId w:val="4"/>
  </w:num>
  <w:num w:numId="23" w16cid:durableId="186145903">
    <w:abstractNumId w:val="4"/>
  </w:num>
  <w:num w:numId="24" w16cid:durableId="148862102">
    <w:abstractNumId w:val="4"/>
  </w:num>
  <w:num w:numId="25" w16cid:durableId="1090277237">
    <w:abstractNumId w:val="4"/>
  </w:num>
  <w:num w:numId="26" w16cid:durableId="1741824679">
    <w:abstractNumId w:val="4"/>
  </w:num>
  <w:num w:numId="27" w16cid:durableId="66069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F"/>
    <w:rsid w:val="000161E1"/>
    <w:rsid w:val="00021303"/>
    <w:rsid w:val="000B35F4"/>
    <w:rsid w:val="000D3E6B"/>
    <w:rsid w:val="000F5771"/>
    <w:rsid w:val="000F6F8F"/>
    <w:rsid w:val="00107E81"/>
    <w:rsid w:val="00126717"/>
    <w:rsid w:val="00134122"/>
    <w:rsid w:val="00144072"/>
    <w:rsid w:val="00180D1F"/>
    <w:rsid w:val="0018759B"/>
    <w:rsid w:val="001A52E5"/>
    <w:rsid w:val="001D3091"/>
    <w:rsid w:val="001F733D"/>
    <w:rsid w:val="0021475C"/>
    <w:rsid w:val="00217AB1"/>
    <w:rsid w:val="00223198"/>
    <w:rsid w:val="00253BC7"/>
    <w:rsid w:val="0027661B"/>
    <w:rsid w:val="002968B4"/>
    <w:rsid w:val="003159EC"/>
    <w:rsid w:val="00326D0E"/>
    <w:rsid w:val="00332078"/>
    <w:rsid w:val="003362B1"/>
    <w:rsid w:val="003379B1"/>
    <w:rsid w:val="00344E41"/>
    <w:rsid w:val="003724F7"/>
    <w:rsid w:val="00386A08"/>
    <w:rsid w:val="003A151A"/>
    <w:rsid w:val="003B2A95"/>
    <w:rsid w:val="003C0BB5"/>
    <w:rsid w:val="003E324F"/>
    <w:rsid w:val="003F2ED0"/>
    <w:rsid w:val="004067B9"/>
    <w:rsid w:val="004103C0"/>
    <w:rsid w:val="004139E5"/>
    <w:rsid w:val="00452292"/>
    <w:rsid w:val="0045539C"/>
    <w:rsid w:val="004865C2"/>
    <w:rsid w:val="00493D91"/>
    <w:rsid w:val="004B4147"/>
    <w:rsid w:val="004B50DE"/>
    <w:rsid w:val="004D0F41"/>
    <w:rsid w:val="004E389A"/>
    <w:rsid w:val="005142CD"/>
    <w:rsid w:val="0053028F"/>
    <w:rsid w:val="005324F2"/>
    <w:rsid w:val="00552F9B"/>
    <w:rsid w:val="005636A7"/>
    <w:rsid w:val="0056682F"/>
    <w:rsid w:val="005A20B8"/>
    <w:rsid w:val="005B7DB3"/>
    <w:rsid w:val="005E6088"/>
    <w:rsid w:val="0061400D"/>
    <w:rsid w:val="00621B5C"/>
    <w:rsid w:val="00622324"/>
    <w:rsid w:val="006819CA"/>
    <w:rsid w:val="006C2DFF"/>
    <w:rsid w:val="007571B5"/>
    <w:rsid w:val="00771789"/>
    <w:rsid w:val="007772B1"/>
    <w:rsid w:val="007A122F"/>
    <w:rsid w:val="007F4176"/>
    <w:rsid w:val="00814964"/>
    <w:rsid w:val="008424CE"/>
    <w:rsid w:val="00890F1A"/>
    <w:rsid w:val="008B374F"/>
    <w:rsid w:val="008C2BF2"/>
    <w:rsid w:val="008C5558"/>
    <w:rsid w:val="008E2197"/>
    <w:rsid w:val="00901014"/>
    <w:rsid w:val="0093601A"/>
    <w:rsid w:val="00955071"/>
    <w:rsid w:val="00972EA9"/>
    <w:rsid w:val="00997E86"/>
    <w:rsid w:val="009B7D45"/>
    <w:rsid w:val="009E4A7E"/>
    <w:rsid w:val="00A10218"/>
    <w:rsid w:val="00A159E0"/>
    <w:rsid w:val="00A21AF8"/>
    <w:rsid w:val="00A27317"/>
    <w:rsid w:val="00A50AFD"/>
    <w:rsid w:val="00A6425D"/>
    <w:rsid w:val="00A91E54"/>
    <w:rsid w:val="00A96376"/>
    <w:rsid w:val="00AA0CAE"/>
    <w:rsid w:val="00AA54ED"/>
    <w:rsid w:val="00B03ED5"/>
    <w:rsid w:val="00B21D64"/>
    <w:rsid w:val="00B45FE6"/>
    <w:rsid w:val="00B6307C"/>
    <w:rsid w:val="00B73E22"/>
    <w:rsid w:val="00BB7CE4"/>
    <w:rsid w:val="00BC33C3"/>
    <w:rsid w:val="00BE2631"/>
    <w:rsid w:val="00BF0DAF"/>
    <w:rsid w:val="00BF1652"/>
    <w:rsid w:val="00C05345"/>
    <w:rsid w:val="00C32AB2"/>
    <w:rsid w:val="00C344AA"/>
    <w:rsid w:val="00C37B1A"/>
    <w:rsid w:val="00C5651F"/>
    <w:rsid w:val="00C57A92"/>
    <w:rsid w:val="00C777FF"/>
    <w:rsid w:val="00CA4353"/>
    <w:rsid w:val="00CB2B48"/>
    <w:rsid w:val="00CD2FD2"/>
    <w:rsid w:val="00D0045C"/>
    <w:rsid w:val="00D12DFD"/>
    <w:rsid w:val="00D136B0"/>
    <w:rsid w:val="00D171E8"/>
    <w:rsid w:val="00D35847"/>
    <w:rsid w:val="00D4608A"/>
    <w:rsid w:val="00D61240"/>
    <w:rsid w:val="00D62B7E"/>
    <w:rsid w:val="00D76ED7"/>
    <w:rsid w:val="00D773F5"/>
    <w:rsid w:val="00D87FC8"/>
    <w:rsid w:val="00E450FA"/>
    <w:rsid w:val="00E601CF"/>
    <w:rsid w:val="00E67FF3"/>
    <w:rsid w:val="00E81753"/>
    <w:rsid w:val="00E81FCD"/>
    <w:rsid w:val="00E849A0"/>
    <w:rsid w:val="00EB382A"/>
    <w:rsid w:val="00EE2FF7"/>
    <w:rsid w:val="00F43F58"/>
    <w:rsid w:val="00F4765D"/>
    <w:rsid w:val="00F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23D3C"/>
  <w15:chartTrackingRefBased/>
  <w15:docId w15:val="{26503407-BE36-45AE-ADB9-69038F8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pl-PL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znak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D136B0"/>
    <w:pPr>
      <w:spacing w:before="360" w:after="120" w:line="192" w:lineRule="auto"/>
    </w:pPr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character" w:customStyle="1" w:styleId="Logoznak">
    <w:name w:val="Logo — znak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D136B0"/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B0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36B0"/>
    <w:rPr>
      <w:rFonts w:ascii="Times New Roman" w:eastAsiaTheme="minorEastAsia" w:hAnsi="Times New Roman"/>
      <w:color w:val="CDEDDA" w:themeColor="accent4"/>
      <w:sz w:val="44"/>
      <w:szCs w:val="22"/>
    </w:rPr>
  </w:style>
  <w:style w:type="paragraph" w:customStyle="1" w:styleId="Stanowisko">
    <w:name w:val="Stanowisko"/>
    <w:basedOn w:val="Normal"/>
    <w:link w:val="Stanowiskoznak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Stanowiskoznak">
    <w:name w:val="Stanowisko — znak"/>
    <w:basedOn w:val="DefaultParagraphFont"/>
    <w:link w:val="Stanowisko"/>
    <w:uiPriority w:val="13"/>
    <w:rsid w:val="000161E1"/>
    <w:rPr>
      <w:color w:val="FFFFFF" w:themeColor="background1"/>
      <w:spacing w:val="120"/>
      <w:sz w:val="21"/>
    </w:rPr>
  </w:style>
  <w:style w:type="paragraph" w:customStyle="1" w:styleId="Wstp">
    <w:name w:val="Wstęp"/>
    <w:basedOn w:val="Normal"/>
    <w:link w:val="Wprowadzenieznak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Kontakt">
    <w:name w:val="Kontakt"/>
    <w:basedOn w:val="Normal"/>
    <w:link w:val="Kontaktznak"/>
    <w:uiPriority w:val="14"/>
    <w:qFormat/>
    <w:rsid w:val="00D136B0"/>
    <w:pPr>
      <w:spacing w:before="40" w:after="40" w:line="240" w:lineRule="auto"/>
    </w:pPr>
    <w:rPr>
      <w:rFonts w:ascii="Times New Roman" w:hAnsi="Times New Roman"/>
      <w:sz w:val="22"/>
    </w:rPr>
  </w:style>
  <w:style w:type="character" w:customStyle="1" w:styleId="Wprowadzenieznak">
    <w:name w:val="Wprowadzenie — znak"/>
    <w:basedOn w:val="DefaultParagraphFont"/>
    <w:link w:val="Wstp"/>
    <w:uiPriority w:val="15"/>
    <w:rsid w:val="000161E1"/>
    <w:rPr>
      <w:i/>
      <w:color w:val="1D3251" w:themeColor="accent5" w:themeShade="40"/>
      <w:sz w:val="28"/>
    </w:rPr>
  </w:style>
  <w:style w:type="paragraph" w:customStyle="1" w:styleId="Umiejtno">
    <w:name w:val="Umiejętność"/>
    <w:basedOn w:val="Normal"/>
    <w:link w:val="Umiejtnociznak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Kontaktznak">
    <w:name w:val="Kontakt — znak"/>
    <w:basedOn w:val="DefaultParagraphFont"/>
    <w:link w:val="Kontakt"/>
    <w:uiPriority w:val="14"/>
    <w:rsid w:val="00D136B0"/>
    <w:rPr>
      <w:rFonts w:ascii="Times New Roman" w:hAnsi="Times New Roman"/>
      <w:sz w:val="22"/>
    </w:rPr>
  </w:style>
  <w:style w:type="paragraph" w:customStyle="1" w:styleId="Ocenaumiejtnoci">
    <w:name w:val="Ocena umiejętności"/>
    <w:basedOn w:val="Normal"/>
    <w:link w:val="Ocenaumiejtnociznak"/>
    <w:uiPriority w:val="16"/>
    <w:qFormat/>
    <w:rsid w:val="00D136B0"/>
    <w:pPr>
      <w:jc w:val="center"/>
    </w:pPr>
    <w:rPr>
      <w:rFonts w:ascii="Times New Roman" w:hAnsi="Times New Roman"/>
      <w:color w:val="CDEDDA" w:themeColor="accent4"/>
      <w:kern w:val="24"/>
    </w:rPr>
  </w:style>
  <w:style w:type="character" w:customStyle="1" w:styleId="Umiejtnociznak">
    <w:name w:val="Umiejętności — znak"/>
    <w:basedOn w:val="DefaultParagraphFont"/>
    <w:link w:val="Umiejtno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Ocenaumiejtnociznak">
    <w:name w:val="Ocena umiejętności — znak"/>
    <w:basedOn w:val="DefaultParagraphFont"/>
    <w:link w:val="Ocenaumiejtnoci"/>
    <w:uiPriority w:val="16"/>
    <w:rsid w:val="00D136B0"/>
    <w:rPr>
      <w:rFonts w:ascii="Times New Roman" w:hAnsi="Times New Roman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punktowana">
    <w:name w:val="Lista_punktowana"/>
    <w:uiPriority w:val="99"/>
    <w:rsid w:val="00A6425D"/>
    <w:pPr>
      <w:numPr>
        <w:numId w:val="8"/>
      </w:numPr>
    </w:pPr>
  </w:style>
  <w:style w:type="paragraph" w:customStyle="1" w:styleId="Opisstanowiska">
    <w:name w:val="Opis stanowiska"/>
    <w:basedOn w:val="Normal"/>
    <w:link w:val="Opisstanowiskaznak"/>
    <w:uiPriority w:val="18"/>
    <w:qFormat/>
    <w:rsid w:val="00A6425D"/>
    <w:pPr>
      <w:spacing w:after="0"/>
    </w:pPr>
  </w:style>
  <w:style w:type="character" w:customStyle="1" w:styleId="Opisstanowiskaznak">
    <w:name w:val="Opis stanowiska — znak"/>
    <w:basedOn w:val="DefaultParagraphFont"/>
    <w:link w:val="Opisstanowiska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E601CF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1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8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938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39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55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53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17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503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17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credentials.databricks.com/4f813723-23c7-4351-b796-689ca8b14e96" TargetMode="External"/><Relationship Id="rId39" Type="http://schemas.openxmlformats.org/officeDocument/2006/relationships/hyperlink" Target="https://learn.microsoft.com/en-us/training/courses/az-900t00" TargetMode="External"/><Relationship Id="rId21" Type="http://schemas.openxmlformats.org/officeDocument/2006/relationships/image" Target="media/image12.svg"/><Relationship Id="rId34" Type="http://schemas.openxmlformats.org/officeDocument/2006/relationships/hyperlink" Target="https://learn.microsoft.com/en-us/training/courses/az-204t00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learn.microsoft.com/api/credentials/share/en-us/WojciechPadzierkiewicz-1618/FF0B3145C8C0BD13?sharingId=50CC811613704F7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togaf9-cert.opengroup.org/certified-individuals" TargetMode="External"/><Relationship Id="rId32" Type="http://schemas.openxmlformats.org/officeDocument/2006/relationships/hyperlink" Target="https://learn.microsoft.com/en-au/credentials/certifications/azure-ai-engineer/?practice-assessment-type=certification" TargetMode="External"/><Relationship Id="rId37" Type="http://schemas.openxmlformats.org/officeDocument/2006/relationships/hyperlink" Target="https://learn.microsoft.com/en-us/training/courses/az-500t00" TargetMode="External"/><Relationship Id="rId40" Type="http://schemas.openxmlformats.org/officeDocument/2006/relationships/hyperlink" Target="https://learn.microsoft.com/en-us/training/courses/dp-100t01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yperlink" Target="https://www.linkedin.com/in/wojciechpazdzierkiewicz/" TargetMode="External"/><Relationship Id="rId28" Type="http://schemas.openxmlformats.org/officeDocument/2006/relationships/hyperlink" Target="https://learn.microsoft.com/api/credentials/share/en-au/WojciechPadzierkiewicz-1618/FCC47BA3F43F1A90?sharingId=50CC811613704F7C" TargetMode="External"/><Relationship Id="rId36" Type="http://schemas.openxmlformats.org/officeDocument/2006/relationships/hyperlink" Target="https://learn.microsoft.com/en-us/training/courses/az-400t0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https://learn.microsoft.com/api/credentials/share/en-us/WojciechPadzierkiewicz-1618/B2D6485A1B57D5D9?sharingId=50CC811613704F7C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earn.microsoft.com/api/credentials/share/en-us/WojciechPadzierkiewicz-1618/CF472098A9C0F449?sharingId=50CC811613704F7C" TargetMode="External"/><Relationship Id="rId30" Type="http://schemas.openxmlformats.org/officeDocument/2006/relationships/hyperlink" Target="https://learn.microsoft.com/api/credentials/share/en-us/WojciechPadzierkiewicz-1618/406624EE2DFCDA81?sharingId=50CC811613704F7C" TargetMode="External"/><Relationship Id="rId35" Type="http://schemas.openxmlformats.org/officeDocument/2006/relationships/hyperlink" Target="https://learn.microsoft.com/en-us/training/courses/az-305t00" TargetMode="External"/><Relationship Id="rId43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hyperlink" Target="https://credentials.databricks.com/e0e09f9c-5751-4c22-b4b7-6f7364350c67" TargetMode="External"/><Relationship Id="rId33" Type="http://schemas.openxmlformats.org/officeDocument/2006/relationships/hyperlink" Target="https://learn.microsoft.com/en-us/training/courses/az-104t00" TargetMode="External"/><Relationship Id="rId38" Type="http://schemas.openxmlformats.org/officeDocument/2006/relationships/hyperlink" Target="https://learn.microsoft.com/en-us/training/courses/az-700t00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learn.microsoft.com/en-us/training/courses/dp-203t0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jci\AppData\Roaming\Microsoft\Templates\&#379;yciorys%20z%20nowoczesnymi%20inicja&#322;ami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 z nowoczesnymi inicjałami.dotx</Template>
  <TotalTime>286</TotalTime>
  <Pages>2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Paździerkiewicz</dc:creator>
  <cp:keywords/>
  <dc:description/>
  <cp:lastModifiedBy>Wojciech Pazdzierkiewicz (PL)</cp:lastModifiedBy>
  <cp:revision>50</cp:revision>
  <cp:lastPrinted>2025-09-22T12:07:00Z</cp:lastPrinted>
  <dcterms:created xsi:type="dcterms:W3CDTF">2024-10-08T10:04:00Z</dcterms:created>
  <dcterms:modified xsi:type="dcterms:W3CDTF">2025-09-25T06:10:00Z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