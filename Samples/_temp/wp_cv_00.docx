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1829"/>
        <w:gridCol w:w="1678"/>
        <w:gridCol w:w="363"/>
        <w:gridCol w:w="3430"/>
        <w:gridCol w:w="2556"/>
      </w:tblGrid>
      <w:tr w:rsidR="004B4147" w:rsidRPr="00D136B0" w14:paraId="0F05DCDC" w14:textId="77777777" w:rsidTr="00E601CF">
        <w:tc>
          <w:tcPr>
            <w:tcW w:w="2439" w:type="dxa"/>
            <w:gridSpan w:val="2"/>
          </w:tcPr>
          <w:p w14:paraId="1B99E29A" w14:textId="20DDC394" w:rsidR="004B4147" w:rsidRPr="00D136B0" w:rsidRDefault="00E601CF" w:rsidP="004B4147">
            <w:pPr>
              <w:pStyle w:val="Log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A4C87F" wp14:editId="771EA45E">
                  <wp:extent cx="690563" cy="854197"/>
                  <wp:effectExtent l="0" t="0" r="0" b="3175"/>
                  <wp:docPr id="74703815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038151" name="Obraz 74703815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844" cy="891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7" w:type="dxa"/>
            <w:gridSpan w:val="4"/>
            <w:tcBorders>
              <w:bottom w:val="single" w:sz="4" w:space="0" w:color="FFFFFF" w:themeColor="background1"/>
            </w:tcBorders>
          </w:tcPr>
          <w:p w14:paraId="7996E158" w14:textId="5868E9E7" w:rsidR="004B4147" w:rsidRPr="00D136B0" w:rsidRDefault="00E601CF" w:rsidP="004B4147">
            <w:pPr>
              <w:pStyle w:val="Tytu"/>
              <w:rPr>
                <w:noProof/>
              </w:rPr>
            </w:pPr>
            <w:r>
              <w:rPr>
                <w:noProof/>
              </w:rPr>
              <w:t>Wojciech</w:t>
            </w:r>
          </w:p>
          <w:p w14:paraId="2C4FDE09" w14:textId="5F54A7E6" w:rsidR="004B4147" w:rsidRPr="00D136B0" w:rsidRDefault="00E601CF" w:rsidP="00A21AF8">
            <w:pPr>
              <w:pStyle w:val="Podtytu"/>
              <w:rPr>
                <w:noProof/>
              </w:rPr>
            </w:pPr>
            <w:r>
              <w:rPr>
                <w:noProof/>
              </w:rPr>
              <w:t>Paździerkiewicz</w:t>
            </w:r>
          </w:p>
        </w:tc>
      </w:tr>
      <w:tr w:rsidR="00A21AF8" w:rsidRPr="00D136B0" w14:paraId="19E4035D" w14:textId="77777777" w:rsidTr="00E601CF">
        <w:tc>
          <w:tcPr>
            <w:tcW w:w="2439" w:type="dxa"/>
            <w:gridSpan w:val="2"/>
          </w:tcPr>
          <w:p w14:paraId="6EF69260" w14:textId="77777777" w:rsidR="00A21AF8" w:rsidRPr="00D136B0" w:rsidRDefault="00A21AF8" w:rsidP="000161E1">
            <w:pPr>
              <w:rPr>
                <w:noProof/>
              </w:rPr>
            </w:pPr>
          </w:p>
        </w:tc>
        <w:tc>
          <w:tcPr>
            <w:tcW w:w="8027" w:type="dxa"/>
            <w:gridSpan w:val="4"/>
            <w:tcBorders>
              <w:top w:val="single" w:sz="4" w:space="0" w:color="FFFFFF" w:themeColor="background1"/>
            </w:tcBorders>
          </w:tcPr>
          <w:p w14:paraId="045A5E65" w14:textId="40C81E4E" w:rsidR="00A21AF8" w:rsidRPr="00D136B0" w:rsidRDefault="00E601CF" w:rsidP="00A21AF8">
            <w:pPr>
              <w:pStyle w:val="Stanowisko"/>
              <w:rPr>
                <w:noProof/>
              </w:rPr>
            </w:pPr>
            <w:r>
              <w:rPr>
                <w:noProof/>
              </w:rPr>
              <w:t>Cloud Architect</w:t>
            </w:r>
          </w:p>
        </w:tc>
      </w:tr>
      <w:tr w:rsidR="007772B1" w:rsidRPr="00D136B0" w14:paraId="0CB1D3E9" w14:textId="77777777" w:rsidTr="00E601CF">
        <w:trPr>
          <w:trHeight w:val="720"/>
        </w:trPr>
        <w:tc>
          <w:tcPr>
            <w:tcW w:w="2439" w:type="dxa"/>
            <w:gridSpan w:val="2"/>
          </w:tcPr>
          <w:p w14:paraId="5B61C2E0" w14:textId="77777777" w:rsidR="007772B1" w:rsidRPr="00D136B0" w:rsidRDefault="007772B1" w:rsidP="00A21AF8">
            <w:pPr>
              <w:rPr>
                <w:noProof/>
              </w:rPr>
            </w:pPr>
          </w:p>
        </w:tc>
        <w:tc>
          <w:tcPr>
            <w:tcW w:w="8027" w:type="dxa"/>
            <w:gridSpan w:val="4"/>
          </w:tcPr>
          <w:p w14:paraId="507DFF23" w14:textId="77777777" w:rsidR="007772B1" w:rsidRPr="00D136B0" w:rsidRDefault="007772B1" w:rsidP="00A21AF8">
            <w:pPr>
              <w:pStyle w:val="Stanowisko"/>
              <w:rPr>
                <w:noProof/>
              </w:rPr>
            </w:pPr>
          </w:p>
        </w:tc>
      </w:tr>
      <w:tr w:rsidR="00E601CF" w:rsidRPr="00D136B0" w14:paraId="15F9D010" w14:textId="77777777" w:rsidTr="00E601CF">
        <w:tc>
          <w:tcPr>
            <w:tcW w:w="610" w:type="dxa"/>
            <w:vAlign w:val="center"/>
          </w:tcPr>
          <w:p w14:paraId="1D1B3E3B" w14:textId="77777777" w:rsidR="00BF0DAF" w:rsidRPr="00D136B0" w:rsidRDefault="00BF0DAF" w:rsidP="00BF0DAF">
            <w:pPr>
              <w:pStyle w:val="Kontakt"/>
              <w:rPr>
                <w:noProof/>
              </w:rPr>
            </w:pPr>
            <w:r w:rsidRPr="00D136B0">
              <w:rPr>
                <w:noProof/>
                <w:lang w:bidi="pl-PL"/>
              </w:rPr>
              <mc:AlternateContent>
                <mc:Choice Requires="wpg">
                  <w:drawing>
                    <wp:inline distT="0" distB="0" distL="0" distR="0" wp14:anchorId="39C975DA" wp14:editId="00BAF16F">
                      <wp:extent cx="213066" cy="213066"/>
                      <wp:effectExtent l="0" t="0" r="0" b="0"/>
                      <wp:docPr id="131" name="Grupa 131" descr="Ikona telefonu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Prostokąt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fika 28" descr="Ikona telefonu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08FE41" id="Grupa 131" o:spid="_x0000_s1026" alt="Ikona telefonu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">
                      <v:rect id="Prostokąt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a 28" o:spid="_x0000_s1028" type="#_x0000_t75" alt="Ikona telefonu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">
                        <v:imagedata r:id="rId13" o:title="Ikona telefonu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07" w:type="dxa"/>
            <w:gridSpan w:val="2"/>
            <w:vAlign w:val="center"/>
          </w:tcPr>
          <w:p w14:paraId="392F13D5" w14:textId="0A1B4324" w:rsidR="00BF0DAF" w:rsidRPr="00E601CF" w:rsidRDefault="00E601CF" w:rsidP="00BF0DAF">
            <w:pPr>
              <w:pStyle w:val="Kontakt"/>
              <w:rPr>
                <w:rFonts w:ascii="Arial" w:hAnsi="Arial" w:cs="Arial"/>
                <w:noProof/>
                <w:sz w:val="20"/>
                <w:szCs w:val="20"/>
              </w:rPr>
            </w:pPr>
            <w:r w:rsidRPr="00E601CF">
              <w:rPr>
                <w:rFonts w:ascii="Arial" w:hAnsi="Arial" w:cs="Arial"/>
                <w:noProof/>
                <w:sz w:val="20"/>
                <w:szCs w:val="20"/>
              </w:rPr>
              <w:t>+48 797 584 016</w:t>
            </w:r>
          </w:p>
        </w:tc>
        <w:tc>
          <w:tcPr>
            <w:tcW w:w="363" w:type="dxa"/>
          </w:tcPr>
          <w:p w14:paraId="5E18A745" w14:textId="77777777" w:rsidR="00BF0DAF" w:rsidRPr="00D136B0" w:rsidRDefault="00BF0DAF" w:rsidP="00BF0DAF">
            <w:pPr>
              <w:rPr>
                <w:noProof/>
              </w:rPr>
            </w:pPr>
          </w:p>
        </w:tc>
        <w:tc>
          <w:tcPr>
            <w:tcW w:w="5986" w:type="dxa"/>
            <w:gridSpan w:val="2"/>
            <w:vMerge w:val="restart"/>
          </w:tcPr>
          <w:p w14:paraId="72D5FA8C" w14:textId="0B41D1EA" w:rsidR="00BF0DAF" w:rsidRPr="00D136B0" w:rsidRDefault="00E601CF" w:rsidP="00BF0DAF">
            <w:pPr>
              <w:pStyle w:val="Nagwek1"/>
              <w:rPr>
                <w:noProof/>
              </w:rPr>
            </w:pPr>
            <w:r>
              <w:rPr>
                <w:noProof/>
              </w:rPr>
              <w:t>about</w:t>
            </w:r>
          </w:p>
        </w:tc>
      </w:tr>
      <w:tr w:rsidR="00E601CF" w:rsidRPr="00D136B0" w14:paraId="6FB1D871" w14:textId="77777777" w:rsidTr="00E601CF">
        <w:tc>
          <w:tcPr>
            <w:tcW w:w="610" w:type="dxa"/>
            <w:vAlign w:val="center"/>
          </w:tcPr>
          <w:p w14:paraId="2BAFAB63" w14:textId="77777777" w:rsidR="00BF0DAF" w:rsidRPr="00D136B0" w:rsidRDefault="00BF0DAF" w:rsidP="00BF0DAF">
            <w:pPr>
              <w:pStyle w:val="Kontakt"/>
              <w:rPr>
                <w:noProof/>
              </w:rPr>
            </w:pPr>
            <w:r w:rsidRPr="00D136B0">
              <w:rPr>
                <w:noProof/>
                <w:lang w:bidi="pl-PL"/>
              </w:rPr>
              <mc:AlternateContent>
                <mc:Choice Requires="wpg">
                  <w:drawing>
                    <wp:inline distT="0" distB="0" distL="0" distR="0" wp14:anchorId="1ECCDC82" wp14:editId="34342F03">
                      <wp:extent cx="213066" cy="213066"/>
                      <wp:effectExtent l="0" t="0" r="0" b="0"/>
                      <wp:docPr id="137" name="Grupa 137" descr="Ikona wiadomości e-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Prostokąt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fika 30" descr="Ikona wiadomości e-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1DFE26" id="Grupa 137" o:spid="_x0000_s1026" alt="Ikona wiadomości e-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">
                      <v:rect id="Prostokąt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fika 30" o:spid="_x0000_s1028" type="#_x0000_t75" alt="Ikona wiadomości e-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6" o:title="Ikona wiadomości e-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07" w:type="dxa"/>
            <w:gridSpan w:val="2"/>
            <w:vAlign w:val="center"/>
          </w:tcPr>
          <w:p w14:paraId="0D4EC9F0" w14:textId="2A06FD55" w:rsidR="00BF0DAF" w:rsidRPr="00E601CF" w:rsidRDefault="00E601CF" w:rsidP="00BF0DAF">
            <w:pPr>
              <w:pStyle w:val="Kontakt"/>
              <w:rPr>
                <w:rFonts w:ascii="Arial" w:hAnsi="Arial" w:cs="Arial"/>
                <w:noProof/>
                <w:sz w:val="20"/>
                <w:szCs w:val="20"/>
              </w:rPr>
            </w:pPr>
            <w:r w:rsidRPr="00E601CF">
              <w:rPr>
                <w:rFonts w:ascii="Arial" w:hAnsi="Arial" w:cs="Arial"/>
                <w:noProof/>
                <w:sz w:val="20"/>
                <w:szCs w:val="20"/>
              </w:rPr>
              <w:t>wojciech@pazdzierkiewicz.pl</w:t>
            </w:r>
          </w:p>
        </w:tc>
        <w:tc>
          <w:tcPr>
            <w:tcW w:w="363" w:type="dxa"/>
          </w:tcPr>
          <w:p w14:paraId="22A5AEEB" w14:textId="77777777" w:rsidR="00BF0DAF" w:rsidRPr="00D136B0" w:rsidRDefault="00BF0DAF" w:rsidP="00BF0DAF">
            <w:pPr>
              <w:rPr>
                <w:noProof/>
              </w:rPr>
            </w:pPr>
          </w:p>
        </w:tc>
        <w:tc>
          <w:tcPr>
            <w:tcW w:w="5986" w:type="dxa"/>
            <w:gridSpan w:val="2"/>
            <w:vMerge/>
          </w:tcPr>
          <w:p w14:paraId="49341FB9" w14:textId="77777777" w:rsidR="00BF0DAF" w:rsidRPr="00D136B0" w:rsidRDefault="00BF0DAF" w:rsidP="00BF0DAF">
            <w:pPr>
              <w:rPr>
                <w:noProof/>
              </w:rPr>
            </w:pPr>
          </w:p>
        </w:tc>
      </w:tr>
      <w:tr w:rsidR="00E601CF" w:rsidRPr="00E601CF" w14:paraId="46306319" w14:textId="77777777" w:rsidTr="00E601CF">
        <w:trPr>
          <w:trHeight w:val="432"/>
        </w:trPr>
        <w:tc>
          <w:tcPr>
            <w:tcW w:w="610" w:type="dxa"/>
            <w:vAlign w:val="center"/>
          </w:tcPr>
          <w:p w14:paraId="14C957E5" w14:textId="77777777" w:rsidR="00CD2FD2" w:rsidRPr="00D136B0" w:rsidRDefault="00CD2FD2" w:rsidP="00CD2FD2">
            <w:pPr>
              <w:pStyle w:val="Kontakt"/>
              <w:rPr>
                <w:noProof/>
              </w:rPr>
            </w:pPr>
            <w:r w:rsidRPr="00D136B0">
              <w:rPr>
                <w:noProof/>
                <w:lang w:bidi="pl-PL"/>
              </w:rPr>
              <mc:AlternateContent>
                <mc:Choice Requires="wpg">
                  <w:drawing>
                    <wp:inline distT="0" distB="0" distL="0" distR="0" wp14:anchorId="50FC4584" wp14:editId="7903BCB8">
                      <wp:extent cx="213066" cy="213066"/>
                      <wp:effectExtent l="0" t="0" r="0" b="0"/>
                      <wp:docPr id="140" name="Grupa 140" descr="Ikona lokalizacji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Prostokąt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fika 29" descr="Ikona lokalizacj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E346B4" id="Grupa 140" o:spid="_x0000_s1026" alt="Ikona lokalizacji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">
                      <v:rect id="Prostokąt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fika 29" o:spid="_x0000_s1028" type="#_x0000_t75" alt="Ikona lokalizacji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">
                        <v:imagedata r:id="rId19" o:title="Ikona lokalizacj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07" w:type="dxa"/>
            <w:gridSpan w:val="2"/>
            <w:vAlign w:val="center"/>
          </w:tcPr>
          <w:p w14:paraId="0B3DB4F3" w14:textId="43AA30F8" w:rsidR="00CD2FD2" w:rsidRPr="00E601CF" w:rsidRDefault="00E601CF" w:rsidP="00CD2FD2">
            <w:pPr>
              <w:pStyle w:val="Kontakt"/>
              <w:rPr>
                <w:rFonts w:ascii="Arial" w:hAnsi="Arial" w:cs="Arial"/>
                <w:noProof/>
                <w:sz w:val="20"/>
                <w:szCs w:val="20"/>
              </w:rPr>
            </w:pPr>
            <w:r w:rsidRPr="00E601CF">
              <w:rPr>
                <w:rFonts w:ascii="Arial" w:hAnsi="Arial" w:cs="Arial"/>
                <w:noProof/>
                <w:sz w:val="20"/>
                <w:szCs w:val="20"/>
              </w:rPr>
              <w:t>Wrocław / Poland</w:t>
            </w:r>
          </w:p>
        </w:tc>
        <w:tc>
          <w:tcPr>
            <w:tcW w:w="363" w:type="dxa"/>
          </w:tcPr>
          <w:p w14:paraId="59539010" w14:textId="77777777" w:rsidR="00CD2FD2" w:rsidRPr="00D136B0" w:rsidRDefault="00CD2FD2" w:rsidP="00CD2FD2">
            <w:pPr>
              <w:rPr>
                <w:noProof/>
              </w:rPr>
            </w:pPr>
          </w:p>
        </w:tc>
        <w:tc>
          <w:tcPr>
            <w:tcW w:w="3430" w:type="dxa"/>
            <w:vMerge w:val="restart"/>
            <w:tcBorders>
              <w:bottom w:val="single" w:sz="4" w:space="0" w:color="D9D9D9" w:themeColor="background1" w:themeShade="D9"/>
            </w:tcBorders>
          </w:tcPr>
          <w:sdt>
            <w:sdtPr>
              <w:rPr>
                <w:noProof/>
              </w:rPr>
              <w:id w:val="-511141290"/>
              <w:placeholder>
                <w:docPart w:val="E20999CCD31C4300A469D2FFB01971C4"/>
              </w:placeholder>
              <w:temporary/>
              <w:showingPlcHdr/>
              <w15:appearance w15:val="hidden"/>
            </w:sdtPr>
            <w:sdtContent>
              <w:p w14:paraId="75CAA215" w14:textId="77777777" w:rsidR="00CD2FD2" w:rsidRPr="00D136B0" w:rsidRDefault="00CD2FD2" w:rsidP="00CD2FD2">
                <w:pPr>
                  <w:pStyle w:val="Wstp"/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Krótkie wprowadzenie na temat Twojej kariery i tego, co udało Ci się osiągnąć. Lorem ipsum dolor sit amet, consectetur adipiscing elit.</w:t>
                </w:r>
              </w:p>
            </w:sdtContent>
          </w:sdt>
        </w:tc>
        <w:sdt>
          <w:sdtPr>
            <w:rPr>
              <w:noProof/>
            </w:rPr>
            <w:id w:val="-1107041039"/>
            <w:placeholder>
              <w:docPart w:val="7D5EE96A68EA4360B0B177C83F5EBDFB"/>
            </w:placeholder>
            <w:temporary/>
            <w:showingPlcHdr/>
            <w15:appearance w15:val="hidden"/>
          </w:sdtPr>
          <w:sdtContent>
            <w:tc>
              <w:tcPr>
                <w:tcW w:w="2556" w:type="dxa"/>
                <w:vMerge w:val="restart"/>
                <w:tcBorders>
                  <w:bottom w:val="single" w:sz="4" w:space="0" w:color="D9D9D9" w:themeColor="background1" w:themeShade="D9"/>
                </w:tcBorders>
              </w:tcPr>
              <w:p w14:paraId="79B8EB86" w14:textId="77777777" w:rsidR="00CD2FD2" w:rsidRPr="007A122F" w:rsidRDefault="00CD2FD2" w:rsidP="00CD2FD2">
                <w:pPr>
                  <w:rPr>
                    <w:noProof/>
                    <w:lang w:val="en-US"/>
                  </w:rPr>
                </w:pPr>
                <w:r w:rsidRPr="00D136B0">
                  <w:rPr>
                    <w:noProof/>
                    <w:lang w:bidi="pl-PL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tc>
          </w:sdtContent>
        </w:sdt>
      </w:tr>
      <w:tr w:rsidR="00E601CF" w:rsidRPr="00D136B0" w14:paraId="475E19A0" w14:textId="77777777" w:rsidTr="00E601CF">
        <w:tc>
          <w:tcPr>
            <w:tcW w:w="610" w:type="dxa"/>
            <w:vAlign w:val="center"/>
          </w:tcPr>
          <w:p w14:paraId="495693D1" w14:textId="77777777" w:rsidR="00CD2FD2" w:rsidRPr="00D136B0" w:rsidRDefault="00CD2FD2" w:rsidP="00CD2FD2">
            <w:pPr>
              <w:pStyle w:val="Kontakt"/>
              <w:rPr>
                <w:noProof/>
              </w:rPr>
            </w:pPr>
            <w:r w:rsidRPr="00D136B0">
              <w:rPr>
                <w:noProof/>
                <w:lang w:bidi="pl-PL"/>
              </w:rPr>
              <mc:AlternateContent>
                <mc:Choice Requires="wpg">
                  <w:drawing>
                    <wp:inline distT="0" distB="0" distL="0" distR="0" wp14:anchorId="1F6BC63F" wp14:editId="04A12BD8">
                      <wp:extent cx="213066" cy="213066"/>
                      <wp:effectExtent l="0" t="0" r="0" b="0"/>
                      <wp:docPr id="143" name="Grupa 143" descr="Ikona serwisu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Prostokąt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fika 34" descr="Centrum telefonicz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296809" id="Grupa 143" o:spid="_x0000_s1026" alt="Ikona serwisu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">
                      <v:rect id="Prostokąt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fika 34" o:spid="_x0000_s1028" type="#_x0000_t75" alt="Centrum telefoniczne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">
                        <v:imagedata r:id="rId22" o:title="Centrum telefonicz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07" w:type="dxa"/>
            <w:gridSpan w:val="2"/>
            <w:vAlign w:val="center"/>
          </w:tcPr>
          <w:p w14:paraId="19719BAF" w14:textId="3C39EF1F" w:rsidR="00CD2FD2" w:rsidRPr="00E601CF" w:rsidRDefault="00E601CF" w:rsidP="00CD2FD2">
            <w:pPr>
              <w:pStyle w:val="Kontakt"/>
              <w:rPr>
                <w:rFonts w:ascii="Arial" w:hAnsi="Arial" w:cs="Arial"/>
                <w:noProof/>
                <w:sz w:val="20"/>
                <w:szCs w:val="20"/>
              </w:rPr>
            </w:pPr>
            <w:hyperlink r:id="rId23" w:history="1">
              <w:r w:rsidRPr="00E601CF">
                <w:rPr>
                  <w:rStyle w:val="Hipercze"/>
                  <w:rFonts w:ascii="Arial" w:hAnsi="Arial" w:cs="Arial"/>
                  <w:noProof/>
                  <w:sz w:val="20"/>
                  <w:szCs w:val="20"/>
                </w:rPr>
                <w:t>Wojciech Pazdzierkiewicz | LinkedIn</w:t>
              </w:r>
            </w:hyperlink>
          </w:p>
        </w:tc>
        <w:tc>
          <w:tcPr>
            <w:tcW w:w="363" w:type="dxa"/>
          </w:tcPr>
          <w:p w14:paraId="366E4B7C" w14:textId="77777777" w:rsidR="00CD2FD2" w:rsidRPr="00D136B0" w:rsidRDefault="00CD2FD2" w:rsidP="00CD2FD2">
            <w:pPr>
              <w:rPr>
                <w:noProof/>
              </w:rPr>
            </w:pPr>
          </w:p>
        </w:tc>
        <w:tc>
          <w:tcPr>
            <w:tcW w:w="3430" w:type="dxa"/>
            <w:vMerge/>
            <w:tcBorders>
              <w:bottom w:val="single" w:sz="4" w:space="0" w:color="D9D9D9" w:themeColor="background1" w:themeShade="D9"/>
            </w:tcBorders>
          </w:tcPr>
          <w:p w14:paraId="4052B5C1" w14:textId="77777777" w:rsidR="00CD2FD2" w:rsidRPr="00D136B0" w:rsidRDefault="00CD2FD2" w:rsidP="00CD2FD2">
            <w:pPr>
              <w:rPr>
                <w:noProof/>
              </w:rPr>
            </w:pPr>
          </w:p>
        </w:tc>
        <w:tc>
          <w:tcPr>
            <w:tcW w:w="2556" w:type="dxa"/>
            <w:vMerge/>
            <w:tcBorders>
              <w:bottom w:val="single" w:sz="4" w:space="0" w:color="D9D9D9" w:themeColor="background1" w:themeShade="D9"/>
            </w:tcBorders>
          </w:tcPr>
          <w:p w14:paraId="4013818F" w14:textId="77777777" w:rsidR="00CD2FD2" w:rsidRPr="00D136B0" w:rsidRDefault="00CD2FD2" w:rsidP="00CD2FD2">
            <w:pPr>
              <w:rPr>
                <w:noProof/>
              </w:rPr>
            </w:pPr>
          </w:p>
        </w:tc>
      </w:tr>
      <w:tr w:rsidR="00E601CF" w:rsidRPr="00D136B0" w14:paraId="0215D2CD" w14:textId="77777777" w:rsidTr="00E601CF">
        <w:trPr>
          <w:trHeight w:val="720"/>
        </w:trPr>
        <w:tc>
          <w:tcPr>
            <w:tcW w:w="4117" w:type="dxa"/>
            <w:gridSpan w:val="3"/>
          </w:tcPr>
          <w:p w14:paraId="25FDE14E" w14:textId="77777777" w:rsidR="00CD2FD2" w:rsidRPr="00E601CF" w:rsidRDefault="00CD2FD2" w:rsidP="00CD2FD2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3" w:type="dxa"/>
          </w:tcPr>
          <w:p w14:paraId="17B93F89" w14:textId="77777777" w:rsidR="00CD2FD2" w:rsidRPr="00D136B0" w:rsidRDefault="00CD2FD2" w:rsidP="00CD2FD2">
            <w:pPr>
              <w:rPr>
                <w:noProof/>
              </w:rPr>
            </w:pPr>
          </w:p>
        </w:tc>
        <w:tc>
          <w:tcPr>
            <w:tcW w:w="3430" w:type="dxa"/>
            <w:vMerge/>
            <w:tcBorders>
              <w:bottom w:val="single" w:sz="4" w:space="0" w:color="D9D9D9" w:themeColor="background1" w:themeShade="D9"/>
            </w:tcBorders>
          </w:tcPr>
          <w:p w14:paraId="38C72836" w14:textId="77777777" w:rsidR="00CD2FD2" w:rsidRPr="00D136B0" w:rsidRDefault="00CD2FD2" w:rsidP="00CD2FD2">
            <w:pPr>
              <w:rPr>
                <w:noProof/>
              </w:rPr>
            </w:pPr>
          </w:p>
        </w:tc>
        <w:tc>
          <w:tcPr>
            <w:tcW w:w="2556" w:type="dxa"/>
            <w:vMerge/>
            <w:tcBorders>
              <w:bottom w:val="single" w:sz="4" w:space="0" w:color="D9D9D9" w:themeColor="background1" w:themeShade="D9"/>
            </w:tcBorders>
          </w:tcPr>
          <w:p w14:paraId="4B5E775C" w14:textId="77777777" w:rsidR="00CD2FD2" w:rsidRPr="00D136B0" w:rsidRDefault="00CD2FD2" w:rsidP="00CD2FD2">
            <w:pPr>
              <w:rPr>
                <w:noProof/>
              </w:rPr>
            </w:pPr>
          </w:p>
        </w:tc>
      </w:tr>
      <w:tr w:rsidR="00E601CF" w:rsidRPr="00D136B0" w14:paraId="68B0ECC7" w14:textId="77777777" w:rsidTr="00E601CF">
        <w:trPr>
          <w:trHeight w:val="288"/>
        </w:trPr>
        <w:tc>
          <w:tcPr>
            <w:tcW w:w="4117" w:type="dxa"/>
            <w:gridSpan w:val="3"/>
          </w:tcPr>
          <w:p w14:paraId="1A44B5CD" w14:textId="77777777" w:rsidR="00CD2FD2" w:rsidRPr="00D136B0" w:rsidRDefault="00CD2FD2" w:rsidP="00CD2FD2">
            <w:pPr>
              <w:rPr>
                <w:noProof/>
              </w:rPr>
            </w:pPr>
          </w:p>
        </w:tc>
        <w:tc>
          <w:tcPr>
            <w:tcW w:w="363" w:type="dxa"/>
          </w:tcPr>
          <w:p w14:paraId="58FF3D35" w14:textId="77777777" w:rsidR="00CD2FD2" w:rsidRPr="00D136B0" w:rsidRDefault="00CD2FD2" w:rsidP="00CD2FD2">
            <w:pPr>
              <w:rPr>
                <w:noProof/>
              </w:rPr>
            </w:pPr>
          </w:p>
        </w:tc>
        <w:tc>
          <w:tcPr>
            <w:tcW w:w="3430" w:type="dxa"/>
            <w:tcBorders>
              <w:top w:val="single" w:sz="4" w:space="0" w:color="D9D9D9" w:themeColor="background1" w:themeShade="D9"/>
            </w:tcBorders>
          </w:tcPr>
          <w:p w14:paraId="52DC12E3" w14:textId="77777777" w:rsidR="00CD2FD2" w:rsidRPr="00D136B0" w:rsidRDefault="00CD2FD2" w:rsidP="00CD2FD2">
            <w:pPr>
              <w:rPr>
                <w:noProof/>
              </w:rPr>
            </w:pPr>
          </w:p>
        </w:tc>
        <w:tc>
          <w:tcPr>
            <w:tcW w:w="2556" w:type="dxa"/>
            <w:tcBorders>
              <w:top w:val="single" w:sz="4" w:space="0" w:color="D9D9D9" w:themeColor="background1" w:themeShade="D9"/>
            </w:tcBorders>
          </w:tcPr>
          <w:p w14:paraId="5FCD793C" w14:textId="77777777" w:rsidR="00CD2FD2" w:rsidRPr="00D136B0" w:rsidRDefault="00CD2FD2" w:rsidP="00CD2FD2">
            <w:pPr>
              <w:rPr>
                <w:noProof/>
              </w:rPr>
            </w:pPr>
          </w:p>
        </w:tc>
      </w:tr>
      <w:tr w:rsidR="00E601CF" w:rsidRPr="00D136B0" w14:paraId="6A291F4E" w14:textId="77777777" w:rsidTr="00E601CF">
        <w:tc>
          <w:tcPr>
            <w:tcW w:w="4117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rPr>
                <w:noProof/>
              </w:rPr>
              <w:id w:val="-2037806220"/>
              <w:placeholder>
                <w:docPart w:val="D1D91BC04FC6437E8FD10B00E2D74C5E"/>
              </w:placeholder>
              <w:temporary/>
              <w:showingPlcHdr/>
              <w15:appearance w15:val="hidden"/>
            </w:sdtPr>
            <w:sdtContent>
              <w:p w14:paraId="66788367" w14:textId="77777777" w:rsidR="00144072" w:rsidRPr="00D136B0" w:rsidRDefault="00144072" w:rsidP="00144072">
                <w:pPr>
                  <w:pStyle w:val="Nagwek1"/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Umiejętności</w:t>
                </w:r>
              </w:p>
            </w:sdtContent>
          </w:sdt>
          <w:p w14:paraId="385602F3" w14:textId="77777777" w:rsidR="00144072" w:rsidRPr="00D136B0" w:rsidRDefault="00144072" w:rsidP="00144072">
            <w:pPr>
              <w:rPr>
                <w:noProof/>
              </w:rPr>
            </w:pPr>
            <w:r w:rsidRPr="00D136B0">
              <w:rPr>
                <w:noProof/>
                <w:lang w:bidi="pl-PL"/>
              </w:rPr>
              <mc:AlternateContent>
                <mc:Choice Requires="wpg">
                  <w:drawing>
                    <wp:inline distT="0" distB="0" distL="0" distR="0" wp14:anchorId="2FFD1D4B" wp14:editId="1C5997D8">
                      <wp:extent cx="2152098" cy="2024737"/>
                      <wp:effectExtent l="0" t="0" r="635" b="0"/>
                      <wp:docPr id="153" name="Grupa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upa 16" descr="Umiejętność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Pole tekstowe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-653831778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Content>
                                        <w:p w14:paraId="5EFC9F0B" w14:textId="77777777" w:rsidR="00144072" w:rsidRPr="008E2197" w:rsidRDefault="008E2197" w:rsidP="008E2197">
                                          <w:pPr>
                                            <w:pStyle w:val="Umiejtno"/>
                                          </w:pPr>
                                          <w:r w:rsidRPr="008E2197">
                                            <w:rPr>
                                              <w:lang w:bidi="pl-PL"/>
                                            </w:rPr>
                                            <w:t>Nazwa umiejętności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Prostokąt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Strzałka: Pięciokąt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Pole tekstowe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1F7A483" w14:textId="77777777" w:rsidR="00144072" w:rsidRDefault="00000000" w:rsidP="008E2197">
                                      <w:pPr>
                                        <w:pStyle w:val="Ocenaumiejtnoci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812364880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rPr>
                                              <w:lang w:bidi="pl-PL"/>
                                            </w:rPr>
                                            <w:t>7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upa 24" descr="Umiejętność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Pole tekstowe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304740992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Content>
                                        <w:p w14:paraId="521792FF" w14:textId="77777777" w:rsidR="008E2197" w:rsidRDefault="008E2197" w:rsidP="008E2197">
                                          <w:pPr>
                                            <w:pStyle w:val="Umiejtno"/>
                                          </w:pPr>
                                          <w:r w:rsidRPr="008E2197">
                                            <w:rPr>
                                              <w:lang w:bidi="pl-PL"/>
                                            </w:rPr>
                                            <w:t>Nazwa umiejętności</w:t>
                                          </w:r>
                                        </w:p>
                                      </w:sdtContent>
                                    </w:sdt>
                                    <w:p w14:paraId="6D6F23C4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Prostokąt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Strzałka: Pięciokąt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Pole tekstowe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5BDB341" w14:textId="77777777" w:rsidR="00144072" w:rsidRDefault="00000000" w:rsidP="008E2197">
                                      <w:pPr>
                                        <w:pStyle w:val="Ocenaumiejtnoci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rPr>
                                              <w:lang w:bidi="pl-PL"/>
                                            </w:rPr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upa 25" descr="Umiejętność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Pole tekstowe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-1265684777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Content>
                                        <w:p w14:paraId="3A6527D6" w14:textId="77777777" w:rsidR="008E2197" w:rsidRDefault="008E2197" w:rsidP="008E2197">
                                          <w:pPr>
                                            <w:pStyle w:val="Umiejtno"/>
                                          </w:pPr>
                                          <w:r w:rsidRPr="008E2197">
                                            <w:rPr>
                                              <w:lang w:bidi="pl-PL"/>
                                            </w:rPr>
                                            <w:t>Nazwa umiejętności</w:t>
                                          </w:r>
                                        </w:p>
                                      </w:sdtContent>
                                    </w:sdt>
                                    <w:p w14:paraId="55B618C1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Prostokąt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Strzałka: Pięciokąt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Pole tekstowe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09D47B1" w14:textId="77777777" w:rsidR="008E2197" w:rsidRDefault="00000000" w:rsidP="008E2197">
                                      <w:pPr>
                                        <w:pStyle w:val="Ocenaumiejtnoci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rPr>
                                              <w:lang w:bidi="pl-PL"/>
                                            </w:rPr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3CD42A64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upa 26" descr="Umiejętność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Pole tekstowe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-1348855809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Content>
                                        <w:p w14:paraId="515FDD3B" w14:textId="77777777" w:rsidR="008E2197" w:rsidRDefault="008E2197" w:rsidP="008E2197">
                                          <w:pPr>
                                            <w:pStyle w:val="Umiejtno"/>
                                          </w:pPr>
                                          <w:r w:rsidRPr="008E2197">
                                            <w:rPr>
                                              <w:lang w:bidi="pl-PL"/>
                                            </w:rPr>
                                            <w:t>Nazwa umiejętności</w:t>
                                          </w:r>
                                        </w:p>
                                      </w:sdtContent>
                                    </w:sdt>
                                    <w:p w14:paraId="65B71146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Prostokąt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Prostokąt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Pole tekstowe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FEFB845" w14:textId="77777777" w:rsidR="008E2197" w:rsidRDefault="00000000" w:rsidP="008E2197">
                                      <w:pPr>
                                        <w:pStyle w:val="Ocenaumiejtnoci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rPr>
                                              <w:lang w:bidi="pl-PL"/>
                                            </w:rPr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4A7CFD37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upa 27" descr="Umiejętność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29" name="Pole tekstowe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1141847216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Content>
                                        <w:p w14:paraId="1BC34C17" w14:textId="77777777" w:rsidR="008E2197" w:rsidRDefault="008E2197" w:rsidP="008E2197">
                                          <w:pPr>
                                            <w:pStyle w:val="Umiejtno"/>
                                          </w:pPr>
                                          <w:r w:rsidRPr="008E2197">
                                            <w:rPr>
                                              <w:lang w:bidi="pl-PL"/>
                                            </w:rPr>
                                            <w:t>Nazwa umiejętności</w:t>
                                          </w:r>
                                        </w:p>
                                      </w:sdtContent>
                                    </w:sdt>
                                    <w:p w14:paraId="2E4AC880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Prostokąt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Strzałka: Pięciokąt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Pole tekstowe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D06CE61" w14:textId="77777777" w:rsidR="008E2197" w:rsidRDefault="00000000" w:rsidP="008E2197">
                                      <w:pPr>
                                        <w:pStyle w:val="Ocenaumiejtnoci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700473245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8E2197">
                                            <w:rPr>
                                              <w:lang w:bidi="pl-PL"/>
                                            </w:rPr>
                                            <w:t>6 / 10</w:t>
                                          </w:r>
                                        </w:sdtContent>
                                      </w:sdt>
                                    </w:p>
                                    <w:p w14:paraId="09284ECF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FD1D4B" id="Grupa 153" o:spid="_x0000_s1026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">
                      <v:group id="Grupa 16" o:spid="_x0000_s1027" alt="Umiejętność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Pole tekstowe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sdt>
                                <w:sdtPr>
                                  <w:id w:val="-653831778"/>
                                  <w:temporary/>
                                  <w:showingPlcHdr/>
                                  <w15:appearance w15:val="hidden"/>
                                </w:sdtPr>
                                <w:sdtContent>
                                  <w:p w14:paraId="5EFC9F0B" w14:textId="77777777" w:rsidR="00144072" w:rsidRPr="008E2197" w:rsidRDefault="008E2197" w:rsidP="008E2197">
                                    <w:pPr>
                                      <w:pStyle w:val="Umiejtno"/>
                                    </w:pPr>
                                    <w:r w:rsidRPr="008E2197">
                                      <w:rPr>
                                        <w:lang w:bidi="pl-PL"/>
                                      </w:rPr>
                                      <w:t>Nazwa umiejętności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shape>
                        <v:rect id="Prostokąt 58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Strzałka: Pięciokąt 59" o:spid="_x0000_s1030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" adj="20551" fillcolor="#1d3251 [3204]" stroked="f" strokeweight="1pt"/>
                        <v:shape id="Pole tekstowe 58" o:spid="_x0000_s1031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51F7A483" w14:textId="77777777" w:rsidR="00144072" w:rsidRDefault="00000000" w:rsidP="008E2197">
                                <w:pPr>
                                  <w:pStyle w:val="Ocenaumiejtnoci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812364880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rPr>
                                        <w:lang w:bidi="pl-PL"/>
                                      </w:rPr>
                                      <w:t>7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upa 24" o:spid="_x0000_s1032" alt="Umiejętność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Pole tekstowe 114" o:spid="_x0000_s1033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sdt>
                                <w:sdtPr>
                                  <w:id w:val="304740992"/>
                                  <w:temporary/>
                                  <w:showingPlcHdr/>
                                  <w15:appearance w15:val="hidden"/>
                                </w:sdtPr>
                                <w:sdtContent>
                                  <w:p w14:paraId="521792FF" w14:textId="77777777" w:rsidR="008E2197" w:rsidRDefault="008E2197" w:rsidP="008E2197">
                                    <w:pPr>
                                      <w:pStyle w:val="Umiejtno"/>
                                    </w:pPr>
                                    <w:r w:rsidRPr="008E2197">
                                      <w:rPr>
                                        <w:lang w:bidi="pl-PL"/>
                                      </w:rPr>
                                      <w:t>Nazwa umiejętności</w:t>
                                    </w:r>
                                  </w:p>
                                </w:sdtContent>
                              </w:sdt>
                              <w:p w14:paraId="6D6F23C4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Prostokąt 42" o:spid="_x0000_s1034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Strzałka: Pięciokąt 43" o:spid="_x0000_s1035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Pole tekstowe 117" o:spid="_x0000_s1036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55BDB341" w14:textId="77777777" w:rsidR="00144072" w:rsidRDefault="00000000" w:rsidP="008E2197">
                                <w:pPr>
                                  <w:pStyle w:val="Ocenaumiejtnoci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rPr>
                                        <w:lang w:bidi="pl-PL"/>
                                      </w:rPr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upa 25" o:spid="_x0000_s1037" alt="Umiejętność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Pole tekstowe 119" o:spid="_x0000_s1038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sdt>
                                <w:sdtPr>
                                  <w:id w:val="-1265684777"/>
                                  <w:temporary/>
                                  <w:showingPlcHdr/>
                                  <w15:appearance w15:val="hidden"/>
                                </w:sdtPr>
                                <w:sdtContent>
                                  <w:p w14:paraId="3A6527D6" w14:textId="77777777" w:rsidR="008E2197" w:rsidRDefault="008E2197" w:rsidP="008E2197">
                                    <w:pPr>
                                      <w:pStyle w:val="Umiejtno"/>
                                    </w:pPr>
                                    <w:r w:rsidRPr="008E2197">
                                      <w:rPr>
                                        <w:lang w:bidi="pl-PL"/>
                                      </w:rPr>
                                      <w:t>Nazwa umiejętności</w:t>
                                    </w:r>
                                  </w:p>
                                </w:sdtContent>
                              </w:sdt>
                              <w:p w14:paraId="55B618C1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Prostokąt 38" o:spid="_x0000_s1039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Strzałka: Pięciokąt 39" o:spid="_x0000_s1040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Pole tekstowe 122" o:spid="_x0000_s1041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509D47B1" w14:textId="77777777" w:rsidR="008E2197" w:rsidRDefault="00000000" w:rsidP="008E2197">
                                <w:pPr>
                                  <w:pStyle w:val="Ocenaumiejtnoci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rPr>
                                        <w:lang w:bidi="pl-PL"/>
                                      </w:rPr>
                                      <w:t>9 / 10</w:t>
                                    </w:r>
                                  </w:sdtContent>
                                </w:sdt>
                              </w:p>
                              <w:p w14:paraId="3CD42A64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upa 26" o:spid="_x0000_s1042" alt="Umiejętność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Pole tekstowe 124" o:spid="_x0000_s1043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sdt>
                                <w:sdtPr>
                                  <w:id w:val="-1348855809"/>
                                  <w:temporary/>
                                  <w:showingPlcHdr/>
                                  <w15:appearance w15:val="hidden"/>
                                </w:sdtPr>
                                <w:sdtContent>
                                  <w:p w14:paraId="515FDD3B" w14:textId="77777777" w:rsidR="008E2197" w:rsidRDefault="008E2197" w:rsidP="008E2197">
                                    <w:pPr>
                                      <w:pStyle w:val="Umiejtno"/>
                                    </w:pPr>
                                    <w:r w:rsidRPr="008E2197">
                                      <w:rPr>
                                        <w:lang w:bidi="pl-PL"/>
                                      </w:rPr>
                                      <w:t>Nazwa umiejętności</w:t>
                                    </w:r>
                                  </w:p>
                                </w:sdtContent>
                              </w:sdt>
                              <w:p w14:paraId="65B71146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Prostokąt 34" o:spid="_x0000_s1044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Prostokąt 35" o:spid="_x0000_s1045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Pole tekstowe 127" o:spid="_x0000_s1046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1FEFB845" w14:textId="77777777" w:rsidR="008E2197" w:rsidRDefault="00000000" w:rsidP="008E2197">
                                <w:pPr>
                                  <w:pStyle w:val="Ocenaumiejtnoci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rPr>
                                        <w:lang w:bidi="pl-PL"/>
                                      </w:rPr>
                                      <w:t>10 / 10</w:t>
                                    </w:r>
                                  </w:sdtContent>
                                </w:sdt>
                              </w:p>
                              <w:p w14:paraId="4A7CFD37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upa 27" o:spid="_x0000_s1047" alt="Umiejętność" style="position:absolute;top:17049;width:21520;height:3198" coordorigin="5021,6617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Pole tekstowe 129" o:spid="_x0000_s1048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sdt>
                                <w:sdtPr>
                                  <w:id w:val="1141847216"/>
                                  <w:temporary/>
                                  <w:showingPlcHdr/>
                                  <w15:appearance w15:val="hidden"/>
                                </w:sdtPr>
                                <w:sdtContent>
                                  <w:p w14:paraId="1BC34C17" w14:textId="77777777" w:rsidR="008E2197" w:rsidRDefault="008E2197" w:rsidP="008E2197">
                                    <w:pPr>
                                      <w:pStyle w:val="Umiejtno"/>
                                    </w:pPr>
                                    <w:r w:rsidRPr="008E2197">
                                      <w:rPr>
                                        <w:lang w:bidi="pl-PL"/>
                                      </w:rPr>
                                      <w:t>Nazwa umiejętności</w:t>
                                    </w:r>
                                  </w:p>
                                </w:sdtContent>
                              </w:sdt>
                              <w:p w14:paraId="2E4AC880" w14:textId="77777777" w:rsidR="00144072" w:rsidRDefault="00144072" w:rsidP="008E2197"/>
                            </w:txbxContent>
                          </v:textbox>
                        </v:shape>
                        <v:rect id="Prostokąt 30" o:spid="_x0000_s1049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Strzałka: Pięciokąt 31" o:spid="_x0000_s1050" type="#_x0000_t15" style="position:absolute;left:5021;top:66177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" adj="20370" fillcolor="#1d3251 [3204]" stroked="f" strokeweight="1pt"/>
                        <v:shape id="Pole tekstowe 132" o:spid="_x0000_s1051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7D06CE61" w14:textId="77777777" w:rsidR="008E2197" w:rsidRDefault="00000000" w:rsidP="008E2197">
                                <w:pPr>
                                  <w:pStyle w:val="Ocenaumiejtnoci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700473245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8E2197">
                                      <w:rPr>
                                        <w:lang w:bidi="pl-PL"/>
                                      </w:rPr>
                                      <w:t>6 / 10</w:t>
                                    </w:r>
                                  </w:sdtContent>
                                </w:sdt>
                              </w:p>
                              <w:p w14:paraId="09284ECF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rPr>
                <w:noProof/>
              </w:rPr>
              <w:id w:val="434569950"/>
              <w:placeholder>
                <w:docPart w:val="53A7E00539074A9497C0B0B587FFC712"/>
              </w:placeholder>
              <w:temporary/>
              <w:showingPlcHdr/>
              <w15:appearance w15:val="hidden"/>
            </w:sdtPr>
            <w:sdtContent>
              <w:p w14:paraId="56BBF9C5" w14:textId="77777777" w:rsidR="008E2197" w:rsidRPr="00D136B0" w:rsidRDefault="008E2197" w:rsidP="008E2197">
                <w:pPr>
                  <w:pStyle w:val="Nagwek1"/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Wykształcenie</w:t>
                </w:r>
              </w:p>
            </w:sdtContent>
          </w:sdt>
          <w:sdt>
            <w:sdtPr>
              <w:rPr>
                <w:noProof/>
              </w:rPr>
              <w:id w:val="-1746946693"/>
              <w:placeholder>
                <w:docPart w:val="F4CB025255A843ADBF51520539D3B3E5"/>
              </w:placeholder>
              <w:temporary/>
              <w:showingPlcHdr/>
              <w15:appearance w15:val="hidden"/>
            </w:sdtPr>
            <w:sdtContent>
              <w:p w14:paraId="0469DE13" w14:textId="77777777" w:rsidR="008E2197" w:rsidRPr="00D136B0" w:rsidRDefault="008E2197" w:rsidP="008E2197">
                <w:pPr>
                  <w:pStyle w:val="Nagwek2"/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Stopień naukowy / Nazwa dyplomu</w:t>
                </w:r>
              </w:p>
            </w:sdtContent>
          </w:sdt>
          <w:sdt>
            <w:sdtPr>
              <w:rPr>
                <w:noProof/>
              </w:rPr>
              <w:id w:val="-394583007"/>
              <w:placeholder>
                <w:docPart w:val="E66ED719EC9E4B1BAFA89C955251B826"/>
              </w:placeholder>
              <w:temporary/>
              <w:showingPlcHdr/>
              <w15:appearance w15:val="hidden"/>
            </w:sdtPr>
            <w:sdtContent>
              <w:p w14:paraId="6C793AC5" w14:textId="77777777" w:rsidR="00552F9B" w:rsidRPr="00D136B0" w:rsidRDefault="00552F9B" w:rsidP="00552F9B">
                <w:pPr>
                  <w:pStyle w:val="Nagwek4"/>
                  <w:rPr>
                    <w:noProof/>
                  </w:rPr>
                </w:pPr>
                <w:r w:rsidRPr="00D136B0">
                  <w:rPr>
                    <w:rFonts w:eastAsia="Corbel" w:hAnsi="Corbel" w:cs="Corbel"/>
                    <w:noProof/>
                    <w:kern w:val="24"/>
                    <w:lang w:bidi="pl-PL"/>
                  </w:rPr>
                  <w:t>Nazwa uczelni</w:t>
                </w:r>
              </w:p>
            </w:sdtContent>
          </w:sdt>
          <w:sdt>
            <w:sdtPr>
              <w:rPr>
                <w:noProof/>
              </w:rPr>
              <w:id w:val="2096366271"/>
              <w:placeholder>
                <w:docPart w:val="5E63E16F2E844021BB8E8057C1F983B1"/>
              </w:placeholder>
              <w:temporary/>
              <w:showingPlcHdr/>
              <w15:appearance w15:val="hidden"/>
            </w:sdtPr>
            <w:sdtContent>
              <w:p w14:paraId="01D0766E" w14:textId="77777777" w:rsidR="00552F9B" w:rsidRPr="00D136B0" w:rsidRDefault="00552F9B" w:rsidP="00552F9B">
                <w:pPr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20RR – 20RR</w:t>
                </w:r>
              </w:p>
            </w:sdtContent>
          </w:sdt>
          <w:sdt>
            <w:sdtPr>
              <w:rPr>
                <w:noProof/>
              </w:rPr>
              <w:id w:val="1209536902"/>
              <w:placeholder>
                <w:docPart w:val="C2844258F6C3437B9E6FA1CCCE2950E0"/>
              </w:placeholder>
              <w:temporary/>
              <w:showingPlcHdr/>
              <w15:appearance w15:val="hidden"/>
            </w:sdtPr>
            <w:sdtContent>
              <w:p w14:paraId="355C0BF0" w14:textId="77777777" w:rsidR="00552F9B" w:rsidRPr="00D136B0" w:rsidRDefault="00552F9B" w:rsidP="00552F9B">
                <w:pPr>
                  <w:pStyle w:val="Nagwek2"/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Stopień naukowy / Nazwa dyplomu</w:t>
                </w:r>
              </w:p>
            </w:sdtContent>
          </w:sdt>
          <w:sdt>
            <w:sdtPr>
              <w:rPr>
                <w:noProof/>
              </w:rPr>
              <w:id w:val="-1781025693"/>
              <w:placeholder>
                <w:docPart w:val="EDB222CD26F8494CB4291C91C676D7B8"/>
              </w:placeholder>
              <w:temporary/>
              <w:showingPlcHdr/>
              <w15:appearance w15:val="hidden"/>
            </w:sdtPr>
            <w:sdtContent>
              <w:p w14:paraId="2742D5F3" w14:textId="77777777" w:rsidR="00552F9B" w:rsidRPr="00D136B0" w:rsidRDefault="00552F9B" w:rsidP="00552F9B">
                <w:pPr>
                  <w:pStyle w:val="Nagwek4"/>
                  <w:rPr>
                    <w:noProof/>
                  </w:rPr>
                </w:pPr>
                <w:r w:rsidRPr="00D136B0">
                  <w:rPr>
                    <w:rFonts w:eastAsia="Corbel" w:hAnsi="Corbel" w:cs="Corbel"/>
                    <w:noProof/>
                    <w:kern w:val="24"/>
                    <w:lang w:bidi="pl-PL"/>
                  </w:rPr>
                  <w:t>Nazwa uczelni</w:t>
                </w:r>
              </w:p>
            </w:sdtContent>
          </w:sdt>
          <w:sdt>
            <w:sdtPr>
              <w:rPr>
                <w:noProof/>
              </w:rPr>
              <w:id w:val="-1598168378"/>
              <w:placeholder>
                <w:docPart w:val="E3925B76594D40B3B2927F0C3C15604B"/>
              </w:placeholder>
              <w:temporary/>
              <w:showingPlcHdr/>
              <w15:appearance w15:val="hidden"/>
            </w:sdtPr>
            <w:sdtContent>
              <w:p w14:paraId="4A169B00" w14:textId="77777777" w:rsidR="00552F9B" w:rsidRPr="00D136B0" w:rsidRDefault="00552F9B" w:rsidP="00552F9B">
                <w:pPr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20RR – 20RR</w:t>
                </w:r>
              </w:p>
            </w:sdtContent>
          </w:sdt>
          <w:sdt>
            <w:sdtPr>
              <w:rPr>
                <w:noProof/>
              </w:rPr>
              <w:id w:val="1938175205"/>
              <w:placeholder>
                <w:docPart w:val="6C3E6D69C9FF4E91B413273B769C1709"/>
              </w:placeholder>
              <w:temporary/>
              <w:showingPlcHdr/>
              <w15:appearance w15:val="hidden"/>
            </w:sdtPr>
            <w:sdtContent>
              <w:p w14:paraId="60453307" w14:textId="77777777" w:rsidR="00552F9B" w:rsidRPr="00D136B0" w:rsidRDefault="00552F9B" w:rsidP="00552F9B">
                <w:pPr>
                  <w:pStyle w:val="Nagwek2"/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Stopień naukowy / Nazwa dyplomu</w:t>
                </w:r>
              </w:p>
            </w:sdtContent>
          </w:sdt>
          <w:sdt>
            <w:sdtPr>
              <w:rPr>
                <w:noProof/>
              </w:rPr>
              <w:id w:val="-1725822208"/>
              <w:placeholder>
                <w:docPart w:val="ADE3380466F7485C84738E70E6D9B0C5"/>
              </w:placeholder>
              <w:temporary/>
              <w:showingPlcHdr/>
              <w15:appearance w15:val="hidden"/>
            </w:sdtPr>
            <w:sdtContent>
              <w:p w14:paraId="59C38030" w14:textId="77777777" w:rsidR="00552F9B" w:rsidRPr="00D136B0" w:rsidRDefault="00552F9B" w:rsidP="00552F9B">
                <w:pPr>
                  <w:pStyle w:val="Nagwek4"/>
                  <w:rPr>
                    <w:noProof/>
                  </w:rPr>
                </w:pPr>
                <w:r w:rsidRPr="00D136B0">
                  <w:rPr>
                    <w:rFonts w:eastAsia="Corbel" w:hAnsi="Corbel" w:cs="Corbel"/>
                    <w:noProof/>
                    <w:kern w:val="24"/>
                    <w:lang w:bidi="pl-PL"/>
                  </w:rPr>
                  <w:t>Nazwa uczelni</w:t>
                </w:r>
              </w:p>
            </w:sdtContent>
          </w:sdt>
          <w:sdt>
            <w:sdtPr>
              <w:rPr>
                <w:noProof/>
              </w:rPr>
              <w:id w:val="1303663694"/>
              <w:placeholder>
                <w:docPart w:val="4902D43545384226B35A293B2C73DE41"/>
              </w:placeholder>
              <w:temporary/>
              <w:showingPlcHdr/>
              <w15:appearance w15:val="hidden"/>
            </w:sdtPr>
            <w:sdtContent>
              <w:p w14:paraId="3C1999D0" w14:textId="77777777" w:rsidR="00552F9B" w:rsidRPr="00D136B0" w:rsidRDefault="00552F9B" w:rsidP="00552F9B">
                <w:pPr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20RR – 20RR</w:t>
                </w:r>
              </w:p>
            </w:sdtContent>
          </w:sdt>
        </w:tc>
        <w:tc>
          <w:tcPr>
            <w:tcW w:w="363" w:type="dxa"/>
            <w:tcBorders>
              <w:left w:val="single" w:sz="4" w:space="0" w:color="D9D9D9" w:themeColor="background1" w:themeShade="D9"/>
            </w:tcBorders>
          </w:tcPr>
          <w:p w14:paraId="3D2E9B60" w14:textId="77777777" w:rsidR="00144072" w:rsidRPr="00D136B0" w:rsidRDefault="00144072" w:rsidP="00144072">
            <w:pPr>
              <w:pStyle w:val="Nagwek1"/>
              <w:rPr>
                <w:noProof/>
              </w:rPr>
            </w:pPr>
          </w:p>
        </w:tc>
        <w:tc>
          <w:tcPr>
            <w:tcW w:w="5986" w:type="dxa"/>
            <w:gridSpan w:val="2"/>
          </w:tcPr>
          <w:sdt>
            <w:sdtPr>
              <w:rPr>
                <w:noProof/>
              </w:rPr>
              <w:id w:val="864106690"/>
              <w:placeholder>
                <w:docPart w:val="DFA9F233E51E4DB2969033354CAD5E6F"/>
              </w:placeholder>
              <w:temporary/>
              <w:showingPlcHdr/>
              <w15:appearance w15:val="hidden"/>
            </w:sdtPr>
            <w:sdtContent>
              <w:p w14:paraId="400B9169" w14:textId="77777777" w:rsidR="00144072" w:rsidRPr="00D136B0" w:rsidRDefault="00144072" w:rsidP="00144072">
                <w:pPr>
                  <w:pStyle w:val="Nagwek1"/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Doświadczenie</w:t>
                </w:r>
              </w:p>
            </w:sdtContent>
          </w:sdt>
          <w:sdt>
            <w:sdtPr>
              <w:rPr>
                <w:noProof/>
              </w:rPr>
              <w:id w:val="801271752"/>
              <w:placeholder>
                <w:docPart w:val="9C3774C7687A4877BF49484775A1D11E"/>
              </w:placeholder>
              <w:temporary/>
              <w:showingPlcHdr/>
              <w15:appearance w15:val="hidden"/>
            </w:sdtPr>
            <w:sdtContent>
              <w:p w14:paraId="16D63354" w14:textId="77777777" w:rsidR="00552F9B" w:rsidRPr="00D136B0" w:rsidRDefault="00552F9B" w:rsidP="00552F9B">
                <w:pPr>
                  <w:pStyle w:val="Nagwek3"/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Tutaj dodaj nazwę stanowiska</w:t>
                </w:r>
              </w:p>
            </w:sdtContent>
          </w:sdt>
          <w:sdt>
            <w:sdtPr>
              <w:rPr>
                <w:noProof/>
              </w:rPr>
              <w:id w:val="1472404992"/>
              <w:placeholder>
                <w:docPart w:val="8BC7A9EBD61B4118B1E46CB074210F44"/>
              </w:placeholder>
              <w:temporary/>
              <w:showingPlcHdr/>
              <w15:appearance w15:val="hidden"/>
            </w:sdtPr>
            <w:sdtContent>
              <w:p w14:paraId="327BCA40" w14:textId="77777777" w:rsidR="004103C0" w:rsidRPr="00D136B0" w:rsidRDefault="004103C0" w:rsidP="004103C0">
                <w:pPr>
                  <w:pStyle w:val="Nagwek5"/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Nazwa firmy / Lokalizacja / Okres zatrudnienia</w:t>
                </w:r>
              </w:p>
            </w:sdtContent>
          </w:sdt>
          <w:sdt>
            <w:sdtPr>
              <w:rPr>
                <w:noProof/>
              </w:rPr>
              <w:id w:val="1324927805"/>
              <w:placeholder>
                <w:docPart w:val="35FE23FE5DF7466BA5E065B524D70165"/>
              </w:placeholder>
              <w:temporary/>
              <w:showingPlcHdr/>
              <w15:appearance w15:val="hidden"/>
            </w:sdtPr>
            <w:sdtEndPr>
              <w:rPr>
                <w:rStyle w:val="Opisstanowiskaznak"/>
              </w:rPr>
            </w:sdtEndPr>
            <w:sdtContent>
              <w:p w14:paraId="520ABD95" w14:textId="77777777" w:rsidR="006C2DFF" w:rsidRPr="00D136B0" w:rsidRDefault="00A6425D" w:rsidP="00A6425D">
                <w:pPr>
                  <w:pStyle w:val="Opisstanowiska"/>
                  <w:rPr>
                    <w:rStyle w:val="Opisstanowiskaznak"/>
                    <w:noProof/>
                  </w:rPr>
                </w:pPr>
                <w:r w:rsidRPr="00D136B0">
                  <w:rPr>
                    <w:rStyle w:val="Opisstanowiskaznak"/>
                    <w:noProof/>
                    <w:lang w:bidi="pl-PL"/>
                  </w:rPr>
                  <w:t>Krótki opis Twojej roli w firmie. Lorem ipsum dolor sit amet, consectetur adipiscing elit. Etiam aliquet eu mi quis lacinia.</w:t>
                </w:r>
              </w:p>
            </w:sdtContent>
          </w:sdt>
          <w:sdt>
            <w:sdtPr>
              <w:rPr>
                <w:noProof/>
              </w:rPr>
              <w:id w:val="-771928052"/>
              <w:placeholder>
                <w:docPart w:val="27CC240E335F48CCB5A05F4135058663"/>
              </w:placeholder>
              <w:temporary/>
              <w:showingPlcHdr/>
              <w15:appearance w15:val="hidden"/>
            </w:sdtPr>
            <w:sdtContent>
              <w:p w14:paraId="0117F026" w14:textId="77777777" w:rsidR="00A6425D" w:rsidRPr="00D136B0" w:rsidRDefault="00A6425D" w:rsidP="00A6425D">
                <w:pPr>
                  <w:pStyle w:val="Listapunktowana0"/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Wypunktowany opis stanowiska pracy</w:t>
                </w:r>
              </w:p>
              <w:p w14:paraId="0E648E51" w14:textId="77777777" w:rsidR="00A6425D" w:rsidRPr="00D136B0" w:rsidRDefault="00A6425D" w:rsidP="00A6425D">
                <w:pPr>
                  <w:pStyle w:val="Listapunktowana0"/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Wypunktowany opis stanowiska pracy</w:t>
                </w:r>
              </w:p>
              <w:p w14:paraId="42B468DB" w14:textId="77777777" w:rsidR="00A6425D" w:rsidRPr="00D136B0" w:rsidRDefault="00A6425D" w:rsidP="00A6425D">
                <w:pPr>
                  <w:pStyle w:val="Listapunktowana0"/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Wypunktowany opis stanowiska pracy</w:t>
                </w:r>
              </w:p>
            </w:sdtContent>
          </w:sdt>
          <w:sdt>
            <w:sdtPr>
              <w:rPr>
                <w:noProof/>
              </w:rPr>
              <w:id w:val="-38822277"/>
              <w:placeholder>
                <w:docPart w:val="E14500028E5247F1B4E7DF49DF5573FA"/>
              </w:placeholder>
              <w:temporary/>
              <w:showingPlcHdr/>
              <w15:appearance w15:val="hidden"/>
            </w:sdtPr>
            <w:sdtContent>
              <w:p w14:paraId="1E277E14" w14:textId="77777777" w:rsidR="00A6425D" w:rsidRPr="00D136B0" w:rsidRDefault="00A6425D" w:rsidP="00A6425D">
                <w:pPr>
                  <w:pStyle w:val="Nagwek3"/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Tutaj dodaj nazwę stanowiska</w:t>
                </w:r>
              </w:p>
            </w:sdtContent>
          </w:sdt>
          <w:sdt>
            <w:sdtPr>
              <w:rPr>
                <w:noProof/>
              </w:rPr>
              <w:id w:val="1164126395"/>
              <w:placeholder>
                <w:docPart w:val="635097DA3B8748C19451C1485F16E37C"/>
              </w:placeholder>
              <w:temporary/>
              <w:showingPlcHdr/>
              <w15:appearance w15:val="hidden"/>
            </w:sdtPr>
            <w:sdtContent>
              <w:p w14:paraId="6C1C7F42" w14:textId="77777777" w:rsidR="00A6425D" w:rsidRPr="00D136B0" w:rsidRDefault="00A6425D" w:rsidP="00A6425D">
                <w:pPr>
                  <w:pStyle w:val="Nagwek5"/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Nazwa firmy / Lokalizacja / Okres zatrudnienia</w:t>
                </w:r>
              </w:p>
            </w:sdtContent>
          </w:sdt>
          <w:sdt>
            <w:sdtPr>
              <w:rPr>
                <w:noProof/>
              </w:rPr>
              <w:id w:val="-800615374"/>
              <w:placeholder>
                <w:docPart w:val="45C1801D6903480398C835951FFBD3AE"/>
              </w:placeholder>
              <w:temporary/>
              <w:showingPlcHdr/>
              <w15:appearance w15:val="hidden"/>
            </w:sdtPr>
            <w:sdtEndPr>
              <w:rPr>
                <w:rStyle w:val="Opisstanowiskaznak"/>
              </w:rPr>
            </w:sdtEndPr>
            <w:sdtContent>
              <w:p w14:paraId="1C4AF772" w14:textId="77777777" w:rsidR="00A6425D" w:rsidRPr="00D136B0" w:rsidRDefault="00A6425D" w:rsidP="00A6425D">
                <w:pPr>
                  <w:pStyle w:val="Opisstanowiska"/>
                  <w:rPr>
                    <w:rStyle w:val="Opisstanowiskaznak"/>
                    <w:noProof/>
                  </w:rPr>
                </w:pPr>
                <w:r w:rsidRPr="00D136B0">
                  <w:rPr>
                    <w:rStyle w:val="Opisstanowiskaznak"/>
                    <w:noProof/>
                    <w:lang w:bidi="pl-PL"/>
                  </w:rPr>
                  <w:t>Krótki opis Twojej roli w firmie. Lorem ipsum dolor sit amet, consectetur adipiscing elit. Etiam aliquet eu mi quis lacinia.</w:t>
                </w:r>
              </w:p>
            </w:sdtContent>
          </w:sdt>
          <w:sdt>
            <w:sdtPr>
              <w:rPr>
                <w:noProof/>
              </w:rPr>
              <w:id w:val="-1277710736"/>
              <w:placeholder>
                <w:docPart w:val="B70B09F20A074636BD32BEE2950DA3F6"/>
              </w:placeholder>
              <w:temporary/>
              <w:showingPlcHdr/>
              <w15:appearance w15:val="hidden"/>
            </w:sdtPr>
            <w:sdtContent>
              <w:p w14:paraId="03039C9F" w14:textId="77777777" w:rsidR="00A6425D" w:rsidRPr="00D136B0" w:rsidRDefault="00A6425D" w:rsidP="00A6425D">
                <w:pPr>
                  <w:pStyle w:val="Listapunktowana0"/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Wypunktowany opis stanowiska pracy</w:t>
                </w:r>
              </w:p>
              <w:p w14:paraId="3C9C28D3" w14:textId="77777777" w:rsidR="00A6425D" w:rsidRPr="00D136B0" w:rsidRDefault="00A6425D" w:rsidP="00A6425D">
                <w:pPr>
                  <w:pStyle w:val="Listapunktowana0"/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Wypunktowany opis stanowiska pracy</w:t>
                </w:r>
              </w:p>
              <w:p w14:paraId="4DD6EECF" w14:textId="77777777" w:rsidR="00A6425D" w:rsidRPr="00D136B0" w:rsidRDefault="00A6425D" w:rsidP="00A6425D">
                <w:pPr>
                  <w:pStyle w:val="Listapunktowana0"/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Wypunktowany opis stanowiska pracy</w:t>
                </w:r>
              </w:p>
            </w:sdtContent>
          </w:sdt>
          <w:sdt>
            <w:sdtPr>
              <w:rPr>
                <w:noProof/>
              </w:rPr>
              <w:id w:val="1154418323"/>
              <w:placeholder>
                <w:docPart w:val="1838CCB5338345368AB5BB21E5AF6973"/>
              </w:placeholder>
              <w:temporary/>
              <w:showingPlcHdr/>
              <w15:appearance w15:val="hidden"/>
            </w:sdtPr>
            <w:sdtContent>
              <w:p w14:paraId="499468F8" w14:textId="77777777" w:rsidR="00A6425D" w:rsidRPr="00D136B0" w:rsidRDefault="00A6425D" w:rsidP="00A6425D">
                <w:pPr>
                  <w:pStyle w:val="Nagwek3"/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Tutaj dodaj nazwę stanowiska</w:t>
                </w:r>
              </w:p>
            </w:sdtContent>
          </w:sdt>
          <w:sdt>
            <w:sdtPr>
              <w:rPr>
                <w:noProof/>
              </w:rPr>
              <w:id w:val="-2122830913"/>
              <w:placeholder>
                <w:docPart w:val="439E407C0C9F461780E415F02C96DBD1"/>
              </w:placeholder>
              <w:temporary/>
              <w:showingPlcHdr/>
              <w15:appearance w15:val="hidden"/>
            </w:sdtPr>
            <w:sdtContent>
              <w:p w14:paraId="5D8BCFE7" w14:textId="77777777" w:rsidR="00A6425D" w:rsidRPr="00D136B0" w:rsidRDefault="00A6425D" w:rsidP="00A6425D">
                <w:pPr>
                  <w:pStyle w:val="Nagwek5"/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Nazwa firmy / Lokalizacja / Okres zatrudnienia</w:t>
                </w:r>
              </w:p>
            </w:sdtContent>
          </w:sdt>
          <w:sdt>
            <w:sdtPr>
              <w:rPr>
                <w:noProof/>
              </w:rPr>
              <w:id w:val="-1763364698"/>
              <w:placeholder>
                <w:docPart w:val="DB00D6B18BD34231AFCB6756B31BC65C"/>
              </w:placeholder>
              <w:temporary/>
              <w:showingPlcHdr/>
              <w15:appearance w15:val="hidden"/>
            </w:sdtPr>
            <w:sdtEndPr>
              <w:rPr>
                <w:rStyle w:val="Opisstanowiskaznak"/>
              </w:rPr>
            </w:sdtEndPr>
            <w:sdtContent>
              <w:p w14:paraId="57B3BAA4" w14:textId="77777777" w:rsidR="00A6425D" w:rsidRPr="00D136B0" w:rsidRDefault="00A6425D" w:rsidP="00A6425D">
                <w:pPr>
                  <w:pStyle w:val="Opisstanowiska"/>
                  <w:rPr>
                    <w:rStyle w:val="Opisstanowiskaznak"/>
                    <w:noProof/>
                  </w:rPr>
                </w:pPr>
                <w:r w:rsidRPr="00D136B0">
                  <w:rPr>
                    <w:rStyle w:val="Opisstanowiskaznak"/>
                    <w:noProof/>
                    <w:lang w:bidi="pl-PL"/>
                  </w:rPr>
                  <w:t>Krótki opis Twojej roli w firmie. Lorem ipsum dolor sit amet, consectetur adipiscing elit. Etiam aliquet eu mi quis lacinia.</w:t>
                </w:r>
              </w:p>
            </w:sdtContent>
          </w:sdt>
          <w:sdt>
            <w:sdtPr>
              <w:rPr>
                <w:noProof/>
              </w:rPr>
              <w:id w:val="-1584139928"/>
              <w:placeholder>
                <w:docPart w:val="31A779ED353E414AB570411634083821"/>
              </w:placeholder>
              <w:temporary/>
              <w:showingPlcHdr/>
              <w15:appearance w15:val="hidden"/>
            </w:sdtPr>
            <w:sdtContent>
              <w:p w14:paraId="250C0ABC" w14:textId="77777777" w:rsidR="00A6425D" w:rsidRPr="00D136B0" w:rsidRDefault="00A6425D" w:rsidP="00A6425D">
                <w:pPr>
                  <w:pStyle w:val="Listapunktowana0"/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Wypunktowany opis stanowiska pracy</w:t>
                </w:r>
              </w:p>
              <w:p w14:paraId="5A048A03" w14:textId="77777777" w:rsidR="00A6425D" w:rsidRPr="00D136B0" w:rsidRDefault="00A6425D" w:rsidP="00A6425D">
                <w:pPr>
                  <w:pStyle w:val="Listapunktowana0"/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Wypunktowany opis stanowiska pracy</w:t>
                </w:r>
              </w:p>
              <w:p w14:paraId="7B2F8C5F" w14:textId="77777777" w:rsidR="00A6425D" w:rsidRPr="00D136B0" w:rsidRDefault="00A6425D" w:rsidP="00A6425D">
                <w:pPr>
                  <w:pStyle w:val="Listapunktowana0"/>
                  <w:rPr>
                    <w:noProof/>
                  </w:rPr>
                </w:pPr>
                <w:r w:rsidRPr="00D136B0">
                  <w:rPr>
                    <w:noProof/>
                    <w:lang w:bidi="pl-PL"/>
                  </w:rPr>
                  <w:t>Wypunktowany opis stanowiska pracy</w:t>
                </w:r>
              </w:p>
            </w:sdtContent>
          </w:sdt>
        </w:tc>
      </w:tr>
    </w:tbl>
    <w:p w14:paraId="46A2EAD9" w14:textId="77777777" w:rsidR="005A20B8" w:rsidRPr="00D136B0" w:rsidRDefault="005A20B8">
      <w:pPr>
        <w:rPr>
          <w:noProof/>
        </w:rPr>
      </w:pPr>
    </w:p>
    <w:sectPr w:rsidR="005A20B8" w:rsidRPr="00D136B0" w:rsidSect="00A27317">
      <w:headerReference w:type="default" r:id="rId24"/>
      <w:footerReference w:type="default" r:id="rId25"/>
      <w:pgSz w:w="11906" w:h="16838" w:code="9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87179" w14:textId="77777777" w:rsidR="00955071" w:rsidRDefault="00955071" w:rsidP="00B21D64">
      <w:pPr>
        <w:spacing w:after="0" w:line="240" w:lineRule="auto"/>
      </w:pPr>
      <w:r>
        <w:separator/>
      </w:r>
    </w:p>
  </w:endnote>
  <w:endnote w:type="continuationSeparator" w:id="0">
    <w:p w14:paraId="17C3F0D0" w14:textId="77777777" w:rsidR="00955071" w:rsidRDefault="00955071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50548" w14:textId="77777777" w:rsidR="00A96376" w:rsidRDefault="00A96376">
    <w:pPr>
      <w:pStyle w:val="Stopka"/>
    </w:pPr>
    <w:r>
      <w:rPr>
        <w:noProof/>
        <w:lang w:bidi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C50EE5" wp14:editId="5ED96BA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Prostokąt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5716AE" id="Prostokąt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F0EB7" w14:textId="77777777" w:rsidR="00955071" w:rsidRDefault="00955071" w:rsidP="00B21D64">
      <w:pPr>
        <w:spacing w:after="0" w:line="240" w:lineRule="auto"/>
      </w:pPr>
      <w:r>
        <w:separator/>
      </w:r>
    </w:p>
  </w:footnote>
  <w:footnote w:type="continuationSeparator" w:id="0">
    <w:p w14:paraId="43963698" w14:textId="77777777" w:rsidR="00955071" w:rsidRDefault="00955071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0DA17" w14:textId="77777777" w:rsidR="00B21D64" w:rsidRDefault="00997E86">
    <w:pPr>
      <w:pStyle w:val="Nagwek"/>
    </w:pPr>
    <w:r>
      <w:rPr>
        <w:noProof/>
        <w:lang w:bidi="pl-PL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09822C0" wp14:editId="0779F55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upa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Prostokąt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Prostokąt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Prostokąt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7BDA7B" id="Grupa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">
              <v:rect id="Prostokąt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Prostokąt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Prostokąt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Listapunktowana"/>
    <w:lvl w:ilvl="0">
      <w:start w:val="1"/>
      <w:numFmt w:val="bullet"/>
      <w:pStyle w:val="Listapunktowana0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Listapunktowana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02295742">
    <w:abstractNumId w:val="6"/>
  </w:num>
  <w:num w:numId="2" w16cid:durableId="1194461893">
    <w:abstractNumId w:val="8"/>
  </w:num>
  <w:num w:numId="3" w16cid:durableId="45180210">
    <w:abstractNumId w:val="5"/>
  </w:num>
  <w:num w:numId="4" w16cid:durableId="1041779929">
    <w:abstractNumId w:val="2"/>
  </w:num>
  <w:num w:numId="5" w16cid:durableId="1489327722">
    <w:abstractNumId w:val="4"/>
  </w:num>
  <w:num w:numId="6" w16cid:durableId="573049001">
    <w:abstractNumId w:val="7"/>
  </w:num>
  <w:num w:numId="7" w16cid:durableId="142308820">
    <w:abstractNumId w:val="0"/>
  </w:num>
  <w:num w:numId="8" w16cid:durableId="1585651051">
    <w:abstractNumId w:val="1"/>
  </w:num>
  <w:num w:numId="9" w16cid:durableId="358970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CF"/>
    <w:rsid w:val="000161E1"/>
    <w:rsid w:val="00021303"/>
    <w:rsid w:val="00107E81"/>
    <w:rsid w:val="00144072"/>
    <w:rsid w:val="0018759B"/>
    <w:rsid w:val="0021475C"/>
    <w:rsid w:val="003C0BB5"/>
    <w:rsid w:val="003E324F"/>
    <w:rsid w:val="004067B9"/>
    <w:rsid w:val="004103C0"/>
    <w:rsid w:val="00452292"/>
    <w:rsid w:val="004865C2"/>
    <w:rsid w:val="004B4147"/>
    <w:rsid w:val="00552F9B"/>
    <w:rsid w:val="005636A7"/>
    <w:rsid w:val="005A20B8"/>
    <w:rsid w:val="005B7DB3"/>
    <w:rsid w:val="0061400D"/>
    <w:rsid w:val="00621B5C"/>
    <w:rsid w:val="006C2DFF"/>
    <w:rsid w:val="007571B5"/>
    <w:rsid w:val="007772B1"/>
    <w:rsid w:val="007A122F"/>
    <w:rsid w:val="007F4176"/>
    <w:rsid w:val="008424CE"/>
    <w:rsid w:val="00890F1A"/>
    <w:rsid w:val="008E2197"/>
    <w:rsid w:val="00901014"/>
    <w:rsid w:val="00955071"/>
    <w:rsid w:val="00997E86"/>
    <w:rsid w:val="009B7D45"/>
    <w:rsid w:val="00A21AF8"/>
    <w:rsid w:val="00A27317"/>
    <w:rsid w:val="00A6425D"/>
    <w:rsid w:val="00A96376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D2FD2"/>
    <w:rsid w:val="00D12DFD"/>
    <w:rsid w:val="00D136B0"/>
    <w:rsid w:val="00D62B7E"/>
    <w:rsid w:val="00E601CF"/>
    <w:rsid w:val="00E6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23D3C"/>
  <w15:chartTrackingRefBased/>
  <w15:docId w15:val="{26503407-BE36-45AE-ADB9-69038F8C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pl-PL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61E1"/>
  </w:style>
  <w:style w:type="paragraph" w:styleId="Nagwek1">
    <w:name w:val="heading 1"/>
    <w:basedOn w:val="Normalny"/>
    <w:next w:val="Normalny"/>
    <w:link w:val="Nagwek1Znak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161E1"/>
  </w:style>
  <w:style w:type="paragraph" w:styleId="Stopka">
    <w:name w:val="footer"/>
    <w:basedOn w:val="Normalny"/>
    <w:link w:val="StopkaZnak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161E1"/>
  </w:style>
  <w:style w:type="paragraph" w:styleId="Akapitzlist">
    <w:name w:val="List Paragraph"/>
    <w:basedOn w:val="Normalny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ela-Siatka">
    <w:name w:val="Table Grid"/>
    <w:basedOn w:val="Standardowy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890F1A"/>
    <w:rPr>
      <w:color w:val="808080"/>
    </w:rPr>
  </w:style>
  <w:style w:type="paragraph" w:customStyle="1" w:styleId="Logo">
    <w:name w:val="Logo"/>
    <w:basedOn w:val="Normalny"/>
    <w:link w:val="Logoznak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ytu">
    <w:name w:val="Title"/>
    <w:basedOn w:val="Normalny"/>
    <w:next w:val="Normalny"/>
    <w:link w:val="TytuZnak"/>
    <w:uiPriority w:val="10"/>
    <w:qFormat/>
    <w:rsid w:val="00D136B0"/>
    <w:pPr>
      <w:spacing w:before="360" w:after="120" w:line="192" w:lineRule="auto"/>
    </w:pPr>
    <w:rPr>
      <w:rFonts w:ascii="Times New Roman" w:eastAsiaTheme="majorEastAsia" w:hAnsi="Times New Roman" w:cstheme="majorBidi"/>
      <w:color w:val="CDEDDA" w:themeColor="accent4"/>
      <w:kern w:val="28"/>
      <w:sz w:val="44"/>
      <w:szCs w:val="56"/>
    </w:rPr>
  </w:style>
  <w:style w:type="character" w:customStyle="1" w:styleId="Logoznak">
    <w:name w:val="Logo — znak"/>
    <w:basedOn w:val="Domylnaczcionkaakapitu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ytuZnak">
    <w:name w:val="Tytuł Znak"/>
    <w:basedOn w:val="Domylnaczcionkaakapitu"/>
    <w:link w:val="Tytu"/>
    <w:uiPriority w:val="10"/>
    <w:rsid w:val="00D136B0"/>
    <w:rPr>
      <w:rFonts w:ascii="Times New Roman" w:eastAsiaTheme="majorEastAsia" w:hAnsi="Times New Roman" w:cstheme="majorBidi"/>
      <w:color w:val="CDEDDA" w:themeColor="accent4"/>
      <w:kern w:val="28"/>
      <w:sz w:val="44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136B0"/>
    <w:pPr>
      <w:numPr>
        <w:ilvl w:val="1"/>
      </w:numPr>
      <w:spacing w:after="0" w:line="240" w:lineRule="auto"/>
    </w:pPr>
    <w:rPr>
      <w:rFonts w:ascii="Times New Roman" w:eastAsiaTheme="minorEastAsia" w:hAnsi="Times New Roman"/>
      <w:color w:val="CDEDDA" w:themeColor="accent4"/>
      <w:sz w:val="44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D136B0"/>
    <w:rPr>
      <w:rFonts w:ascii="Times New Roman" w:eastAsiaTheme="minorEastAsia" w:hAnsi="Times New Roman"/>
      <w:color w:val="CDEDDA" w:themeColor="accent4"/>
      <w:sz w:val="44"/>
      <w:szCs w:val="22"/>
    </w:rPr>
  </w:style>
  <w:style w:type="paragraph" w:customStyle="1" w:styleId="Stanowisko">
    <w:name w:val="Stanowisko"/>
    <w:basedOn w:val="Normalny"/>
    <w:link w:val="Stanowiskoznak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Nagwek1Znak">
    <w:name w:val="Nagłówek 1 Znak"/>
    <w:basedOn w:val="Domylnaczcionkaakapitu"/>
    <w:link w:val="Nagwek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Stanowiskoznak">
    <w:name w:val="Stanowisko — znak"/>
    <w:basedOn w:val="Domylnaczcionkaakapitu"/>
    <w:link w:val="Stanowisko"/>
    <w:uiPriority w:val="13"/>
    <w:rsid w:val="000161E1"/>
    <w:rPr>
      <w:color w:val="FFFFFF" w:themeColor="background1"/>
      <w:spacing w:val="120"/>
      <w:sz w:val="21"/>
    </w:rPr>
  </w:style>
  <w:style w:type="paragraph" w:customStyle="1" w:styleId="Wstp">
    <w:name w:val="Wstęp"/>
    <w:basedOn w:val="Normalny"/>
    <w:link w:val="Wprowadzenieznak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Kontakt">
    <w:name w:val="Kontakt"/>
    <w:basedOn w:val="Normalny"/>
    <w:link w:val="Kontaktznak"/>
    <w:uiPriority w:val="14"/>
    <w:qFormat/>
    <w:rsid w:val="00D136B0"/>
    <w:pPr>
      <w:spacing w:before="40" w:after="40" w:line="240" w:lineRule="auto"/>
    </w:pPr>
    <w:rPr>
      <w:rFonts w:ascii="Times New Roman" w:hAnsi="Times New Roman"/>
      <w:sz w:val="22"/>
    </w:rPr>
  </w:style>
  <w:style w:type="character" w:customStyle="1" w:styleId="Wprowadzenieznak">
    <w:name w:val="Wprowadzenie — znak"/>
    <w:basedOn w:val="Domylnaczcionkaakapitu"/>
    <w:link w:val="Wstp"/>
    <w:uiPriority w:val="15"/>
    <w:rsid w:val="000161E1"/>
    <w:rPr>
      <w:i/>
      <w:color w:val="1D3251" w:themeColor="accent5" w:themeShade="40"/>
      <w:sz w:val="28"/>
    </w:rPr>
  </w:style>
  <w:style w:type="paragraph" w:customStyle="1" w:styleId="Umiejtno">
    <w:name w:val="Umiejętność"/>
    <w:basedOn w:val="Normalny"/>
    <w:link w:val="Umiejtnociznak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Kontaktznak">
    <w:name w:val="Kontakt — znak"/>
    <w:basedOn w:val="Domylnaczcionkaakapitu"/>
    <w:link w:val="Kontakt"/>
    <w:uiPriority w:val="14"/>
    <w:rsid w:val="00D136B0"/>
    <w:rPr>
      <w:rFonts w:ascii="Times New Roman" w:hAnsi="Times New Roman"/>
      <w:sz w:val="22"/>
    </w:rPr>
  </w:style>
  <w:style w:type="paragraph" w:customStyle="1" w:styleId="Ocenaumiejtnoci">
    <w:name w:val="Ocena umiejętności"/>
    <w:basedOn w:val="Normalny"/>
    <w:link w:val="Ocenaumiejtnociznak"/>
    <w:uiPriority w:val="16"/>
    <w:qFormat/>
    <w:rsid w:val="00D136B0"/>
    <w:pPr>
      <w:jc w:val="center"/>
    </w:pPr>
    <w:rPr>
      <w:rFonts w:ascii="Times New Roman" w:hAnsi="Times New Roman"/>
      <w:color w:val="CDEDDA" w:themeColor="accent4"/>
      <w:kern w:val="24"/>
    </w:rPr>
  </w:style>
  <w:style w:type="character" w:customStyle="1" w:styleId="Umiejtnociznak">
    <w:name w:val="Umiejętności — znak"/>
    <w:basedOn w:val="Domylnaczcionkaakapitu"/>
    <w:link w:val="Umiejtno"/>
    <w:uiPriority w:val="17"/>
    <w:rsid w:val="000161E1"/>
    <w:rPr>
      <w:kern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Ocenaumiejtnociznak">
    <w:name w:val="Ocena umiejętności — znak"/>
    <w:basedOn w:val="Domylnaczcionkaakapitu"/>
    <w:link w:val="Ocenaumiejtnoci"/>
    <w:uiPriority w:val="16"/>
    <w:rsid w:val="00D136B0"/>
    <w:rPr>
      <w:rFonts w:ascii="Times New Roman" w:hAnsi="Times New Roman"/>
      <w:color w:val="CDEDDA" w:themeColor="accent4"/>
      <w:kern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552F9B"/>
    <w:rPr>
      <w:rFonts w:eastAsiaTheme="majorEastAsia" w:cstheme="majorBidi"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apunktowana0">
    <w:name w:val="List Bullet"/>
    <w:basedOn w:val="Normalny"/>
    <w:uiPriority w:val="99"/>
    <w:qFormat/>
    <w:rsid w:val="00A6425D"/>
    <w:pPr>
      <w:numPr>
        <w:numId w:val="9"/>
      </w:numPr>
      <w:contextualSpacing/>
    </w:pPr>
  </w:style>
  <w:style w:type="numbering" w:customStyle="1" w:styleId="Listapunktowana">
    <w:name w:val="Lista_punktowana"/>
    <w:uiPriority w:val="99"/>
    <w:rsid w:val="00A6425D"/>
    <w:pPr>
      <w:numPr>
        <w:numId w:val="8"/>
      </w:numPr>
    </w:pPr>
  </w:style>
  <w:style w:type="paragraph" w:customStyle="1" w:styleId="Opisstanowiska">
    <w:name w:val="Opis stanowiska"/>
    <w:basedOn w:val="Normalny"/>
    <w:link w:val="Opisstanowiskaznak"/>
    <w:uiPriority w:val="18"/>
    <w:qFormat/>
    <w:rsid w:val="00A6425D"/>
    <w:pPr>
      <w:spacing w:after="0"/>
    </w:pPr>
  </w:style>
  <w:style w:type="character" w:customStyle="1" w:styleId="Opisstanowiskaznak">
    <w:name w:val="Opis stanowiska — znak"/>
    <w:basedOn w:val="Domylnaczcionkaakapitu"/>
    <w:link w:val="Opisstanowiska"/>
    <w:uiPriority w:val="18"/>
    <w:rsid w:val="000161E1"/>
  </w:style>
  <w:style w:type="character" w:styleId="Hipercze">
    <w:name w:val="Hyperlink"/>
    <w:basedOn w:val="Domylnaczcionkaakapitu"/>
    <w:uiPriority w:val="99"/>
    <w:unhideWhenUsed/>
    <w:rsid w:val="00E601CF"/>
    <w:rPr>
      <w:color w:val="FE006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60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svg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hyperlink" Target="https://www.linkedin.com/in/wojciechpazdzierkiewicz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jci\AppData\Roaming\Microsoft\Templates\&#379;yciorys%20z%20nowoczesnymi%20inicja&#322;am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20999CCD31C4300A469D2FFB01971C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CB90E43-B552-4EE2-9BAB-A2819FB005CC}"/>
      </w:docPartPr>
      <w:docPartBody>
        <w:p w:rsidR="00000000" w:rsidRDefault="00000000">
          <w:pPr>
            <w:pStyle w:val="E20999CCD31C4300A469D2FFB01971C4"/>
          </w:pPr>
          <w:r w:rsidRPr="00D136B0">
            <w:rPr>
              <w:noProof/>
              <w:lang w:bidi="pl-PL"/>
            </w:rPr>
            <w:t>Krótkie wprowadzenie na temat Twojej kariery i tego, co udało Ci się osiągnąć. Lorem ipsum dolor sit amet, consectetur adipiscing elit.</w:t>
          </w:r>
        </w:p>
      </w:docPartBody>
    </w:docPart>
    <w:docPart>
      <w:docPartPr>
        <w:name w:val="7D5EE96A68EA4360B0B177C83F5EBDF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780D265-C848-4A21-9CE6-15580545D655}"/>
      </w:docPartPr>
      <w:docPartBody>
        <w:p w:rsidR="00000000" w:rsidRDefault="00000000">
          <w:pPr>
            <w:pStyle w:val="7D5EE96A68EA4360B0B177C83F5EBDFB"/>
          </w:pPr>
          <w:r w:rsidRPr="00D136B0">
            <w:rPr>
              <w:noProof/>
              <w:lang w:bidi="pl-PL"/>
            </w:rPr>
            <w:t xml:space="preserve">Ut fermentum a magna ut </w:t>
          </w:r>
          <w:r w:rsidRPr="00D136B0">
            <w:rPr>
              <w:noProof/>
              <w:lang w:bidi="pl-PL"/>
            </w:rPr>
            <w:t>eleifend. Integer convallis suscipit ante eu varius. 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D1D91BC04FC6437E8FD10B00E2D74C5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88A396F-D7D5-4811-9E14-0BA3C3F5670B}"/>
      </w:docPartPr>
      <w:docPartBody>
        <w:p w:rsidR="00000000" w:rsidRDefault="00000000">
          <w:pPr>
            <w:pStyle w:val="D1D91BC04FC6437E8FD10B00E2D74C5E"/>
          </w:pPr>
          <w:r w:rsidRPr="00D136B0">
            <w:rPr>
              <w:noProof/>
              <w:lang w:bidi="pl-PL"/>
            </w:rPr>
            <w:t>Umiejętności</w:t>
          </w:r>
        </w:p>
      </w:docPartBody>
    </w:docPart>
    <w:docPart>
      <w:docPartPr>
        <w:name w:val="53A7E00539074A9497C0B0B587FFC71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8843FD1-2FDC-4818-A654-F5F98E350C06}"/>
      </w:docPartPr>
      <w:docPartBody>
        <w:p w:rsidR="00000000" w:rsidRDefault="00000000">
          <w:pPr>
            <w:pStyle w:val="53A7E00539074A9497C0B0B587FFC712"/>
          </w:pPr>
          <w:r w:rsidRPr="00D136B0">
            <w:rPr>
              <w:noProof/>
              <w:lang w:bidi="pl-PL"/>
            </w:rPr>
            <w:t>Wykształcenie</w:t>
          </w:r>
        </w:p>
      </w:docPartBody>
    </w:docPart>
    <w:docPart>
      <w:docPartPr>
        <w:name w:val="F4CB025255A843ADBF51520539D3B3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6FD785E-C008-42D8-9E71-7206E43F3092}"/>
      </w:docPartPr>
      <w:docPartBody>
        <w:p w:rsidR="00000000" w:rsidRDefault="00000000">
          <w:pPr>
            <w:pStyle w:val="F4CB025255A843ADBF51520539D3B3E5"/>
          </w:pPr>
          <w:r w:rsidRPr="00D136B0">
            <w:rPr>
              <w:noProof/>
              <w:lang w:bidi="pl-PL"/>
            </w:rPr>
            <w:t>Stopień naukowy / Nazwa dyplomu</w:t>
          </w:r>
        </w:p>
      </w:docPartBody>
    </w:docPart>
    <w:docPart>
      <w:docPartPr>
        <w:name w:val="E66ED719EC9E4B1BAFA89C955251B82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21B4539-12EF-4CE4-9649-BC3A917592E4}"/>
      </w:docPartPr>
      <w:docPartBody>
        <w:p w:rsidR="00000000" w:rsidRDefault="00000000">
          <w:pPr>
            <w:pStyle w:val="E66ED719EC9E4B1BAFA89C955251B826"/>
          </w:pPr>
          <w:r w:rsidRPr="00D136B0">
            <w:rPr>
              <w:rFonts w:eastAsia="Corbel" w:hAnsi="Corbel" w:cs="Corbel"/>
              <w:noProof/>
              <w:kern w:val="24"/>
              <w:lang w:bidi="pl-PL"/>
            </w:rPr>
            <w:t>Nazwa uczelni</w:t>
          </w:r>
        </w:p>
      </w:docPartBody>
    </w:docPart>
    <w:docPart>
      <w:docPartPr>
        <w:name w:val="5E63E16F2E844021BB8E8057C1F983B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4905EC0-29B8-49BB-B5AD-A5FED0B6A44B}"/>
      </w:docPartPr>
      <w:docPartBody>
        <w:p w:rsidR="00000000" w:rsidRDefault="00000000">
          <w:pPr>
            <w:pStyle w:val="5E63E16F2E844021BB8E8057C1F983B1"/>
          </w:pPr>
          <w:r w:rsidRPr="00D136B0">
            <w:rPr>
              <w:noProof/>
              <w:lang w:bidi="pl-PL"/>
            </w:rPr>
            <w:t>20RR – 20RR</w:t>
          </w:r>
        </w:p>
      </w:docPartBody>
    </w:docPart>
    <w:docPart>
      <w:docPartPr>
        <w:name w:val="C2844258F6C3437B9E6FA1CCCE2950E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CB2CD99-50A6-4AAF-B173-BEF7F210934D}"/>
      </w:docPartPr>
      <w:docPartBody>
        <w:p w:rsidR="00000000" w:rsidRDefault="00000000">
          <w:pPr>
            <w:pStyle w:val="C2844258F6C3437B9E6FA1CCCE2950E0"/>
          </w:pPr>
          <w:r w:rsidRPr="00D136B0">
            <w:rPr>
              <w:noProof/>
              <w:lang w:bidi="pl-PL"/>
            </w:rPr>
            <w:t>Stopień naukowy / Nazwa dyplomu</w:t>
          </w:r>
        </w:p>
      </w:docPartBody>
    </w:docPart>
    <w:docPart>
      <w:docPartPr>
        <w:name w:val="EDB222CD26F8494CB4291C91C676D7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A8B9835-9DE1-4DE9-8963-6B8E4D3AEC95}"/>
      </w:docPartPr>
      <w:docPartBody>
        <w:p w:rsidR="00000000" w:rsidRDefault="00000000">
          <w:pPr>
            <w:pStyle w:val="EDB222CD26F8494CB4291C91C676D7B8"/>
          </w:pPr>
          <w:r w:rsidRPr="00D136B0">
            <w:rPr>
              <w:rFonts w:eastAsia="Corbel" w:hAnsi="Corbel" w:cs="Corbel"/>
              <w:noProof/>
              <w:kern w:val="24"/>
              <w:lang w:bidi="pl-PL"/>
            </w:rPr>
            <w:t>Nazwa uczelni</w:t>
          </w:r>
        </w:p>
      </w:docPartBody>
    </w:docPart>
    <w:docPart>
      <w:docPartPr>
        <w:name w:val="E3925B76594D40B3B2927F0C3C15604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FF586BD-D5C1-4AEE-A18E-48F3EAA5C8B7}"/>
      </w:docPartPr>
      <w:docPartBody>
        <w:p w:rsidR="00000000" w:rsidRDefault="00000000">
          <w:pPr>
            <w:pStyle w:val="E3925B76594D40B3B2927F0C3C15604B"/>
          </w:pPr>
          <w:r w:rsidRPr="00D136B0">
            <w:rPr>
              <w:noProof/>
              <w:lang w:bidi="pl-PL"/>
            </w:rPr>
            <w:t>20RR – 20RR</w:t>
          </w:r>
        </w:p>
      </w:docPartBody>
    </w:docPart>
    <w:docPart>
      <w:docPartPr>
        <w:name w:val="6C3E6D69C9FF4E91B413273B769C170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D430B17-83A3-46E0-AC92-DE552918F8BA}"/>
      </w:docPartPr>
      <w:docPartBody>
        <w:p w:rsidR="00000000" w:rsidRDefault="00000000">
          <w:pPr>
            <w:pStyle w:val="6C3E6D69C9FF4E91B413273B769C1709"/>
          </w:pPr>
          <w:r w:rsidRPr="00D136B0">
            <w:rPr>
              <w:noProof/>
              <w:lang w:bidi="pl-PL"/>
            </w:rPr>
            <w:t>Stopień naukowy / Nazwa dyplomu</w:t>
          </w:r>
        </w:p>
      </w:docPartBody>
    </w:docPart>
    <w:docPart>
      <w:docPartPr>
        <w:name w:val="ADE3380466F7485C84738E70E6D9B0C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F341D67-DEF0-436D-8DBD-F027C510C458}"/>
      </w:docPartPr>
      <w:docPartBody>
        <w:p w:rsidR="00000000" w:rsidRDefault="00000000">
          <w:pPr>
            <w:pStyle w:val="ADE3380466F7485C84738E70E6D9B0C5"/>
          </w:pPr>
          <w:r w:rsidRPr="00D136B0">
            <w:rPr>
              <w:rFonts w:eastAsia="Corbel" w:hAnsi="Corbel" w:cs="Corbel"/>
              <w:noProof/>
              <w:kern w:val="24"/>
              <w:lang w:bidi="pl-PL"/>
            </w:rPr>
            <w:t>Nazwa uczelni</w:t>
          </w:r>
        </w:p>
      </w:docPartBody>
    </w:docPart>
    <w:docPart>
      <w:docPartPr>
        <w:name w:val="4902D43545384226B35A293B2C73DE4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ACDDF29-EBAE-4F00-9D47-13A5C7CA6B52}"/>
      </w:docPartPr>
      <w:docPartBody>
        <w:p w:rsidR="00000000" w:rsidRDefault="00000000">
          <w:pPr>
            <w:pStyle w:val="4902D43545384226B35A293B2C73DE41"/>
          </w:pPr>
          <w:r w:rsidRPr="00D136B0">
            <w:rPr>
              <w:noProof/>
              <w:lang w:bidi="pl-PL"/>
            </w:rPr>
            <w:t>20RR – 20RR</w:t>
          </w:r>
        </w:p>
      </w:docPartBody>
    </w:docPart>
    <w:docPart>
      <w:docPartPr>
        <w:name w:val="DFA9F233E51E4DB2969033354CAD5E6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4CF3DC0-BE39-4A53-82F9-4173D002B208}"/>
      </w:docPartPr>
      <w:docPartBody>
        <w:p w:rsidR="00000000" w:rsidRDefault="00000000">
          <w:pPr>
            <w:pStyle w:val="DFA9F233E51E4DB2969033354CAD5E6F"/>
          </w:pPr>
          <w:r w:rsidRPr="00D136B0">
            <w:rPr>
              <w:noProof/>
              <w:lang w:bidi="pl-PL"/>
            </w:rPr>
            <w:t>Doświadczenie</w:t>
          </w:r>
        </w:p>
      </w:docPartBody>
    </w:docPart>
    <w:docPart>
      <w:docPartPr>
        <w:name w:val="9C3774C7687A4877BF49484775A1D1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A2E16CD-87E1-4F49-B24A-1E410EB35A19}"/>
      </w:docPartPr>
      <w:docPartBody>
        <w:p w:rsidR="00000000" w:rsidRDefault="00000000">
          <w:pPr>
            <w:pStyle w:val="9C3774C7687A4877BF49484775A1D11E"/>
          </w:pPr>
          <w:r w:rsidRPr="00D136B0">
            <w:rPr>
              <w:noProof/>
              <w:lang w:bidi="pl-PL"/>
            </w:rPr>
            <w:t>Tutaj dodaj nazwę stanowiska</w:t>
          </w:r>
        </w:p>
      </w:docPartBody>
    </w:docPart>
    <w:docPart>
      <w:docPartPr>
        <w:name w:val="8BC7A9EBD61B4118B1E46CB074210F4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A1452D-2BAE-4825-BDE0-AD419AED6193}"/>
      </w:docPartPr>
      <w:docPartBody>
        <w:p w:rsidR="00000000" w:rsidRDefault="00000000">
          <w:pPr>
            <w:pStyle w:val="8BC7A9EBD61B4118B1E46CB074210F44"/>
          </w:pPr>
          <w:r w:rsidRPr="00D136B0">
            <w:rPr>
              <w:noProof/>
              <w:lang w:bidi="pl-PL"/>
            </w:rPr>
            <w:t>Nazwa firmy / Lokalizacja / Okres zatrudnienia</w:t>
          </w:r>
        </w:p>
      </w:docPartBody>
    </w:docPart>
    <w:docPart>
      <w:docPartPr>
        <w:name w:val="35FE23FE5DF7466BA5E065B524D701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D1DD6D0-7D8B-4940-8C26-1B253CF74EFF}"/>
      </w:docPartPr>
      <w:docPartBody>
        <w:p w:rsidR="00000000" w:rsidRDefault="00000000">
          <w:pPr>
            <w:pStyle w:val="35FE23FE5DF7466BA5E065B524D70165"/>
          </w:pPr>
          <w:r w:rsidRPr="00D136B0">
            <w:rPr>
              <w:rStyle w:val="Opisstanowiskaznak"/>
              <w:noProof/>
              <w:lang w:bidi="pl-PL"/>
            </w:rPr>
            <w:t>Krótki opis Twojej roli w firmie. Lorem ipsum dolor sit amet, consectetur adipiscing elit. Etiam aliquet eu mi quis lacinia.</w:t>
          </w:r>
        </w:p>
      </w:docPartBody>
    </w:docPart>
    <w:docPart>
      <w:docPartPr>
        <w:name w:val="27CC240E335F48CCB5A05F41350586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489E315-2F0F-4A6A-AF4F-321B04F43354}"/>
      </w:docPartPr>
      <w:docPartBody>
        <w:p w:rsidR="00000000" w:rsidRPr="00D136B0" w:rsidRDefault="00000000" w:rsidP="00A6425D">
          <w:pPr>
            <w:pStyle w:val="Listapunktowana0"/>
            <w:rPr>
              <w:noProof/>
            </w:rPr>
          </w:pPr>
          <w:r w:rsidRPr="00D136B0">
            <w:rPr>
              <w:noProof/>
              <w:lang w:bidi="pl-PL"/>
            </w:rPr>
            <w:t>Wypunktowany opis stanowiska pracy</w:t>
          </w:r>
        </w:p>
        <w:p w:rsidR="00000000" w:rsidRPr="00D136B0" w:rsidRDefault="00000000" w:rsidP="00A6425D">
          <w:pPr>
            <w:pStyle w:val="Listapunktowana0"/>
            <w:rPr>
              <w:noProof/>
            </w:rPr>
          </w:pPr>
          <w:r w:rsidRPr="00D136B0">
            <w:rPr>
              <w:noProof/>
              <w:lang w:bidi="pl-PL"/>
            </w:rPr>
            <w:t>Wypunktowany opis stanowiska pracy</w:t>
          </w:r>
        </w:p>
        <w:p w:rsidR="00000000" w:rsidRDefault="00000000">
          <w:pPr>
            <w:pStyle w:val="27CC240E335F48CCB5A05F4135058663"/>
          </w:pPr>
          <w:r w:rsidRPr="00D136B0">
            <w:rPr>
              <w:noProof/>
              <w:lang w:bidi="pl-PL"/>
            </w:rPr>
            <w:t>Wypunktowany opis stanowiska pracy</w:t>
          </w:r>
        </w:p>
      </w:docPartBody>
    </w:docPart>
    <w:docPart>
      <w:docPartPr>
        <w:name w:val="E14500028E5247F1B4E7DF49DF5573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5E59743-2F83-4B09-9F6A-88B254909E55}"/>
      </w:docPartPr>
      <w:docPartBody>
        <w:p w:rsidR="00000000" w:rsidRDefault="00000000">
          <w:pPr>
            <w:pStyle w:val="E14500028E5247F1B4E7DF49DF5573FA"/>
          </w:pPr>
          <w:r w:rsidRPr="00D136B0">
            <w:rPr>
              <w:noProof/>
              <w:lang w:bidi="pl-PL"/>
            </w:rPr>
            <w:t>Tutaj dodaj nazwę stanowiska</w:t>
          </w:r>
        </w:p>
      </w:docPartBody>
    </w:docPart>
    <w:docPart>
      <w:docPartPr>
        <w:name w:val="635097DA3B8748C19451C1485F16E37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E7E2AE4-4316-414E-A6EB-EDF9DB9977F8}"/>
      </w:docPartPr>
      <w:docPartBody>
        <w:p w:rsidR="00000000" w:rsidRDefault="00000000">
          <w:pPr>
            <w:pStyle w:val="635097DA3B8748C19451C1485F16E37C"/>
          </w:pPr>
          <w:r w:rsidRPr="00D136B0">
            <w:rPr>
              <w:noProof/>
              <w:lang w:bidi="pl-PL"/>
            </w:rPr>
            <w:t>Nazwa firmy / Lokalizacja / Okres zatrudnienia</w:t>
          </w:r>
        </w:p>
      </w:docPartBody>
    </w:docPart>
    <w:docPart>
      <w:docPartPr>
        <w:name w:val="45C1801D6903480398C835951FFBD3A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40524FC-283F-4B86-B8DF-4BEEE25FD845}"/>
      </w:docPartPr>
      <w:docPartBody>
        <w:p w:rsidR="00000000" w:rsidRDefault="00000000">
          <w:pPr>
            <w:pStyle w:val="45C1801D6903480398C835951FFBD3AE"/>
          </w:pPr>
          <w:r w:rsidRPr="00D136B0">
            <w:rPr>
              <w:rStyle w:val="Opisstanowiskaznak"/>
              <w:noProof/>
              <w:lang w:bidi="pl-PL"/>
            </w:rPr>
            <w:t>Krótki opis Twojej roli w firmie. Lorem ipsum dolor sit amet, consectetur adipiscing elit. Etiam aliquet eu mi quis lacinia.</w:t>
          </w:r>
        </w:p>
      </w:docPartBody>
    </w:docPart>
    <w:docPart>
      <w:docPartPr>
        <w:name w:val="B70B09F20A074636BD32BEE2950DA3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F2789E7-4E93-4C1F-98C1-7ED3AF1CEE45}"/>
      </w:docPartPr>
      <w:docPartBody>
        <w:p w:rsidR="00000000" w:rsidRPr="00D136B0" w:rsidRDefault="00000000" w:rsidP="00A6425D">
          <w:pPr>
            <w:pStyle w:val="Listapunktowana0"/>
            <w:rPr>
              <w:noProof/>
            </w:rPr>
          </w:pPr>
          <w:r w:rsidRPr="00D136B0">
            <w:rPr>
              <w:noProof/>
              <w:lang w:bidi="pl-PL"/>
            </w:rPr>
            <w:t xml:space="preserve">Wypunktowany opis </w:t>
          </w:r>
          <w:r w:rsidRPr="00D136B0">
            <w:rPr>
              <w:noProof/>
              <w:lang w:bidi="pl-PL"/>
            </w:rPr>
            <w:t>stanowiska pracy</w:t>
          </w:r>
        </w:p>
        <w:p w:rsidR="00000000" w:rsidRPr="00D136B0" w:rsidRDefault="00000000" w:rsidP="00A6425D">
          <w:pPr>
            <w:pStyle w:val="Listapunktowana0"/>
            <w:rPr>
              <w:noProof/>
            </w:rPr>
          </w:pPr>
          <w:r w:rsidRPr="00D136B0">
            <w:rPr>
              <w:noProof/>
              <w:lang w:bidi="pl-PL"/>
            </w:rPr>
            <w:t>Wypunktowany opis stanowiska pracy</w:t>
          </w:r>
        </w:p>
        <w:p w:rsidR="00000000" w:rsidRDefault="00000000">
          <w:pPr>
            <w:pStyle w:val="B70B09F20A074636BD32BEE2950DA3F6"/>
          </w:pPr>
          <w:r w:rsidRPr="00D136B0">
            <w:rPr>
              <w:noProof/>
              <w:lang w:bidi="pl-PL"/>
            </w:rPr>
            <w:t>Wypunktowany opis stanowiska pracy</w:t>
          </w:r>
        </w:p>
      </w:docPartBody>
    </w:docPart>
    <w:docPart>
      <w:docPartPr>
        <w:name w:val="1838CCB5338345368AB5BB21E5AF697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B5BA11A-5C7F-4EFB-A42E-F4A65ED1D211}"/>
      </w:docPartPr>
      <w:docPartBody>
        <w:p w:rsidR="00000000" w:rsidRDefault="00000000">
          <w:pPr>
            <w:pStyle w:val="1838CCB5338345368AB5BB21E5AF6973"/>
          </w:pPr>
          <w:r w:rsidRPr="00D136B0">
            <w:rPr>
              <w:noProof/>
              <w:lang w:bidi="pl-PL"/>
            </w:rPr>
            <w:t>Tutaj dodaj nazwę stanowiska</w:t>
          </w:r>
        </w:p>
      </w:docPartBody>
    </w:docPart>
    <w:docPart>
      <w:docPartPr>
        <w:name w:val="439E407C0C9F461780E415F02C96DB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3771FD9-F649-4DA5-9211-0230EF52172F}"/>
      </w:docPartPr>
      <w:docPartBody>
        <w:p w:rsidR="00000000" w:rsidRDefault="00000000">
          <w:pPr>
            <w:pStyle w:val="439E407C0C9F461780E415F02C96DBD1"/>
          </w:pPr>
          <w:r w:rsidRPr="00D136B0">
            <w:rPr>
              <w:noProof/>
              <w:lang w:bidi="pl-PL"/>
            </w:rPr>
            <w:t>Nazwa firmy / Lokalizacja / Okres zatrudnienia</w:t>
          </w:r>
        </w:p>
      </w:docPartBody>
    </w:docPart>
    <w:docPart>
      <w:docPartPr>
        <w:name w:val="DB00D6B18BD34231AFCB6756B31BC65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17A4E01-D77B-40EE-96D8-21B1352FE5FE}"/>
      </w:docPartPr>
      <w:docPartBody>
        <w:p w:rsidR="00000000" w:rsidRDefault="00000000">
          <w:pPr>
            <w:pStyle w:val="DB00D6B18BD34231AFCB6756B31BC65C"/>
          </w:pPr>
          <w:r w:rsidRPr="00D136B0">
            <w:rPr>
              <w:rStyle w:val="Opisstanowiskaznak"/>
              <w:noProof/>
              <w:lang w:bidi="pl-PL"/>
            </w:rPr>
            <w:t xml:space="preserve">Krótki opis Twojej roli w firmie. Lorem ipsum dolor sit amet, consectetur </w:t>
          </w:r>
          <w:r w:rsidRPr="00D136B0">
            <w:rPr>
              <w:rStyle w:val="Opisstanowiskaznak"/>
              <w:noProof/>
              <w:lang w:bidi="pl-PL"/>
            </w:rPr>
            <w:t>adipiscing elit. Etiam aliquet eu mi quis lacinia.</w:t>
          </w:r>
        </w:p>
      </w:docPartBody>
    </w:docPart>
    <w:docPart>
      <w:docPartPr>
        <w:name w:val="31A779ED353E414AB57041163408382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22114C-5827-4426-81A3-CAABD0F53851}"/>
      </w:docPartPr>
      <w:docPartBody>
        <w:p w:rsidR="00000000" w:rsidRPr="00D136B0" w:rsidRDefault="00000000" w:rsidP="00A6425D">
          <w:pPr>
            <w:pStyle w:val="Listapunktowana0"/>
            <w:rPr>
              <w:noProof/>
            </w:rPr>
          </w:pPr>
          <w:r w:rsidRPr="00D136B0">
            <w:rPr>
              <w:noProof/>
              <w:lang w:bidi="pl-PL"/>
            </w:rPr>
            <w:t>Wypunktowany opis stanowiska pracy</w:t>
          </w:r>
        </w:p>
        <w:p w:rsidR="00000000" w:rsidRPr="00D136B0" w:rsidRDefault="00000000" w:rsidP="00A6425D">
          <w:pPr>
            <w:pStyle w:val="Listapunktowana0"/>
            <w:rPr>
              <w:noProof/>
            </w:rPr>
          </w:pPr>
          <w:r w:rsidRPr="00D136B0">
            <w:rPr>
              <w:noProof/>
              <w:lang w:bidi="pl-PL"/>
            </w:rPr>
            <w:t>Wypunktowany opis stanowiska pracy</w:t>
          </w:r>
        </w:p>
        <w:p w:rsidR="00000000" w:rsidRDefault="00000000">
          <w:pPr>
            <w:pStyle w:val="31A779ED353E414AB570411634083821"/>
          </w:pPr>
          <w:r w:rsidRPr="00D136B0">
            <w:rPr>
              <w:noProof/>
              <w:lang w:bidi="pl-PL"/>
            </w:rPr>
            <w:t>Wypunktowany opis stanowiska pracy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51D8A"/>
    <w:multiLevelType w:val="multilevel"/>
    <w:tmpl w:val="9D984FD2"/>
    <w:styleLink w:val="Listapunktowana"/>
    <w:lvl w:ilvl="0">
      <w:start w:val="1"/>
      <w:numFmt w:val="bullet"/>
      <w:pStyle w:val="Listapunktowana0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Listapunktowana"/>
  </w:abstractNum>
  <w:num w:numId="1" w16cid:durableId="1662004953">
    <w:abstractNumId w:val="0"/>
  </w:num>
  <w:num w:numId="2" w16cid:durableId="371224647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2C"/>
    <w:rsid w:val="0018759B"/>
    <w:rsid w:val="004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895100CA85B4356886A9C24B59A973E">
    <w:name w:val="C895100CA85B4356886A9C24B59A973E"/>
  </w:style>
  <w:style w:type="paragraph" w:customStyle="1" w:styleId="0D222BF435FD4E9088773773E952B207">
    <w:name w:val="0D222BF435FD4E9088773773E952B207"/>
  </w:style>
  <w:style w:type="paragraph" w:customStyle="1" w:styleId="EFB77EBC085C4C83A43D537BE6D729E3">
    <w:name w:val="EFB77EBC085C4C83A43D537BE6D729E3"/>
  </w:style>
  <w:style w:type="paragraph" w:customStyle="1" w:styleId="7B2E61D7DBDB4DAC96B7980E86A4C4C6">
    <w:name w:val="7B2E61D7DBDB4DAC96B7980E86A4C4C6"/>
  </w:style>
  <w:style w:type="paragraph" w:customStyle="1" w:styleId="73643579666C4172825D474997073853">
    <w:name w:val="73643579666C4172825D474997073853"/>
  </w:style>
  <w:style w:type="paragraph" w:customStyle="1" w:styleId="EBB11D30594A46AE85A7AFE6BA969499">
    <w:name w:val="EBB11D30594A46AE85A7AFE6BA969499"/>
  </w:style>
  <w:style w:type="paragraph" w:customStyle="1" w:styleId="210981E0C78C4B7F83824C6537E3626D">
    <w:name w:val="210981E0C78C4B7F83824C6537E3626D"/>
  </w:style>
  <w:style w:type="paragraph" w:customStyle="1" w:styleId="E20999CCD31C4300A469D2FFB01971C4">
    <w:name w:val="E20999CCD31C4300A469D2FFB01971C4"/>
  </w:style>
  <w:style w:type="paragraph" w:customStyle="1" w:styleId="7D5EE96A68EA4360B0B177C83F5EBDFB">
    <w:name w:val="7D5EE96A68EA4360B0B177C83F5EBDFB"/>
  </w:style>
  <w:style w:type="paragraph" w:customStyle="1" w:styleId="CDF8392F83604502B06DDCCD25995C09">
    <w:name w:val="CDF8392F83604502B06DDCCD25995C09"/>
  </w:style>
  <w:style w:type="paragraph" w:customStyle="1" w:styleId="13240AF3A49F4A92A804DF1492A2BFAC">
    <w:name w:val="13240AF3A49F4A92A804DF1492A2BFAC"/>
  </w:style>
  <w:style w:type="paragraph" w:customStyle="1" w:styleId="05EE258025764F9E84C26EE6B37F3160">
    <w:name w:val="05EE258025764F9E84C26EE6B37F3160"/>
  </w:style>
  <w:style w:type="paragraph" w:customStyle="1" w:styleId="D1D91BC04FC6437E8FD10B00E2D74C5E">
    <w:name w:val="D1D91BC04FC6437E8FD10B00E2D74C5E"/>
  </w:style>
  <w:style w:type="paragraph" w:customStyle="1" w:styleId="53A7E00539074A9497C0B0B587FFC712">
    <w:name w:val="53A7E00539074A9497C0B0B587FFC712"/>
  </w:style>
  <w:style w:type="paragraph" w:customStyle="1" w:styleId="F4CB025255A843ADBF51520539D3B3E5">
    <w:name w:val="F4CB025255A843ADBF51520539D3B3E5"/>
  </w:style>
  <w:style w:type="paragraph" w:customStyle="1" w:styleId="E66ED719EC9E4B1BAFA89C955251B826">
    <w:name w:val="E66ED719EC9E4B1BAFA89C955251B826"/>
  </w:style>
  <w:style w:type="paragraph" w:customStyle="1" w:styleId="5E63E16F2E844021BB8E8057C1F983B1">
    <w:name w:val="5E63E16F2E844021BB8E8057C1F983B1"/>
  </w:style>
  <w:style w:type="paragraph" w:customStyle="1" w:styleId="C2844258F6C3437B9E6FA1CCCE2950E0">
    <w:name w:val="C2844258F6C3437B9E6FA1CCCE2950E0"/>
  </w:style>
  <w:style w:type="paragraph" w:customStyle="1" w:styleId="EDB222CD26F8494CB4291C91C676D7B8">
    <w:name w:val="EDB222CD26F8494CB4291C91C676D7B8"/>
  </w:style>
  <w:style w:type="paragraph" w:customStyle="1" w:styleId="E3925B76594D40B3B2927F0C3C15604B">
    <w:name w:val="E3925B76594D40B3B2927F0C3C15604B"/>
  </w:style>
  <w:style w:type="paragraph" w:customStyle="1" w:styleId="6C3E6D69C9FF4E91B413273B769C1709">
    <w:name w:val="6C3E6D69C9FF4E91B413273B769C1709"/>
  </w:style>
  <w:style w:type="paragraph" w:customStyle="1" w:styleId="ADE3380466F7485C84738E70E6D9B0C5">
    <w:name w:val="ADE3380466F7485C84738E70E6D9B0C5"/>
  </w:style>
  <w:style w:type="paragraph" w:customStyle="1" w:styleId="4902D43545384226B35A293B2C73DE41">
    <w:name w:val="4902D43545384226B35A293B2C73DE41"/>
  </w:style>
  <w:style w:type="paragraph" w:customStyle="1" w:styleId="DFA9F233E51E4DB2969033354CAD5E6F">
    <w:name w:val="DFA9F233E51E4DB2969033354CAD5E6F"/>
  </w:style>
  <w:style w:type="paragraph" w:customStyle="1" w:styleId="9C3774C7687A4877BF49484775A1D11E">
    <w:name w:val="9C3774C7687A4877BF49484775A1D11E"/>
  </w:style>
  <w:style w:type="paragraph" w:customStyle="1" w:styleId="8BC7A9EBD61B4118B1E46CB074210F44">
    <w:name w:val="8BC7A9EBD61B4118B1E46CB074210F44"/>
  </w:style>
  <w:style w:type="paragraph" w:customStyle="1" w:styleId="Opisstanowiska">
    <w:name w:val="Opis stanowiska"/>
    <w:basedOn w:val="Normalny"/>
    <w:link w:val="Opisstanowiskaznak"/>
    <w:uiPriority w:val="18"/>
    <w:qFormat/>
    <w:pPr>
      <w:spacing w:after="0" w:line="288" w:lineRule="auto"/>
    </w:pPr>
    <w:rPr>
      <w:rFonts w:eastAsiaTheme="minorHAnsi"/>
      <w:color w:val="262626" w:themeColor="text1" w:themeTint="D9"/>
      <w:kern w:val="0"/>
      <w:sz w:val="18"/>
      <w:szCs w:val="18"/>
      <w:lang w:eastAsia="en-US"/>
      <w14:ligatures w14:val="none"/>
    </w:rPr>
  </w:style>
  <w:style w:type="character" w:customStyle="1" w:styleId="Opisstanowiskaznak">
    <w:name w:val="Opis stanowiska — znak"/>
    <w:basedOn w:val="Domylnaczcionkaakapitu"/>
    <w:link w:val="Opisstanowiska"/>
    <w:uiPriority w:val="18"/>
    <w:rPr>
      <w:rFonts w:eastAsiaTheme="minorHAnsi"/>
      <w:color w:val="262626" w:themeColor="text1" w:themeTint="D9"/>
      <w:kern w:val="0"/>
      <w:sz w:val="18"/>
      <w:szCs w:val="18"/>
      <w:lang w:eastAsia="en-US"/>
      <w14:ligatures w14:val="none"/>
    </w:rPr>
  </w:style>
  <w:style w:type="paragraph" w:customStyle="1" w:styleId="35FE23FE5DF7466BA5E065B524D70165">
    <w:name w:val="35FE23FE5DF7466BA5E065B524D70165"/>
  </w:style>
  <w:style w:type="paragraph" w:styleId="Listapunktowana0">
    <w:name w:val="List Bullet"/>
    <w:basedOn w:val="Normalny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kern w:val="0"/>
      <w:sz w:val="18"/>
      <w:szCs w:val="18"/>
      <w:lang w:eastAsia="en-US"/>
      <w14:ligatures w14:val="none"/>
    </w:rPr>
  </w:style>
  <w:style w:type="numbering" w:customStyle="1" w:styleId="Listapunktowana">
    <w:name w:val="Lista_punktowana"/>
    <w:uiPriority w:val="99"/>
    <w:pPr>
      <w:numPr>
        <w:numId w:val="1"/>
      </w:numPr>
    </w:pPr>
  </w:style>
  <w:style w:type="paragraph" w:customStyle="1" w:styleId="27CC240E335F48CCB5A05F4135058663">
    <w:name w:val="27CC240E335F48CCB5A05F4135058663"/>
  </w:style>
  <w:style w:type="paragraph" w:customStyle="1" w:styleId="E14500028E5247F1B4E7DF49DF5573FA">
    <w:name w:val="E14500028E5247F1B4E7DF49DF5573FA"/>
  </w:style>
  <w:style w:type="paragraph" w:customStyle="1" w:styleId="635097DA3B8748C19451C1485F16E37C">
    <w:name w:val="635097DA3B8748C19451C1485F16E37C"/>
  </w:style>
  <w:style w:type="paragraph" w:customStyle="1" w:styleId="45C1801D6903480398C835951FFBD3AE">
    <w:name w:val="45C1801D6903480398C835951FFBD3AE"/>
  </w:style>
  <w:style w:type="paragraph" w:customStyle="1" w:styleId="B70B09F20A074636BD32BEE2950DA3F6">
    <w:name w:val="B70B09F20A074636BD32BEE2950DA3F6"/>
  </w:style>
  <w:style w:type="paragraph" w:customStyle="1" w:styleId="1838CCB5338345368AB5BB21E5AF6973">
    <w:name w:val="1838CCB5338345368AB5BB21E5AF6973"/>
  </w:style>
  <w:style w:type="paragraph" w:customStyle="1" w:styleId="439E407C0C9F461780E415F02C96DBD1">
    <w:name w:val="439E407C0C9F461780E415F02C96DBD1"/>
  </w:style>
  <w:style w:type="paragraph" w:customStyle="1" w:styleId="DB00D6B18BD34231AFCB6756B31BC65C">
    <w:name w:val="DB00D6B18BD34231AFCB6756B31BC65C"/>
  </w:style>
  <w:style w:type="paragraph" w:customStyle="1" w:styleId="31A779ED353E414AB570411634083821">
    <w:name w:val="31A779ED353E414AB570411634083821"/>
  </w:style>
  <w:style w:type="paragraph" w:customStyle="1" w:styleId="B877A1C95CDA4B868E4FD789EA893684">
    <w:name w:val="B877A1C95CDA4B868E4FD789EA8936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Życiorys z nowoczesnymi inicjałami.dotx</Template>
  <TotalTime>10</TotalTime>
  <Pages>1</Pages>
  <Words>260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Paździerkiewicz</dc:creator>
  <cp:keywords/>
  <dc:description/>
  <cp:lastModifiedBy>Wojciech Paździerkiewicz</cp:lastModifiedBy>
  <cp:revision>1</cp:revision>
  <dcterms:created xsi:type="dcterms:W3CDTF">2024-10-08T08:42:00Z</dcterms:created>
  <dcterms:modified xsi:type="dcterms:W3CDTF">2024-10-08T08:52:00Z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