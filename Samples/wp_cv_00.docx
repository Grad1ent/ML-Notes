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1829"/>
        <w:gridCol w:w="1814"/>
        <w:gridCol w:w="227"/>
        <w:gridCol w:w="3430"/>
        <w:gridCol w:w="2556"/>
      </w:tblGrid>
      <w:tr w:rsidR="004B4147" w:rsidRPr="00493D91" w14:paraId="0F05DCDC" w14:textId="77777777" w:rsidTr="00E601CF">
        <w:tc>
          <w:tcPr>
            <w:tcW w:w="2439" w:type="dxa"/>
            <w:gridSpan w:val="2"/>
          </w:tcPr>
          <w:p w14:paraId="1B99E29A" w14:textId="20DDC394" w:rsidR="004B4147" w:rsidRPr="00493D91" w:rsidRDefault="00E601CF" w:rsidP="004B4147">
            <w:pPr>
              <w:pStyle w:val="Logo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</w:rPr>
              <w:drawing>
                <wp:inline distT="0" distB="0" distL="0" distR="0" wp14:anchorId="76A4C87F" wp14:editId="79552BA9">
                  <wp:extent cx="847725" cy="1048599"/>
                  <wp:effectExtent l="0" t="0" r="0" b="0"/>
                  <wp:docPr id="74703815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038151" name="Obraz 74703815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155" cy="1098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7" w:type="dxa"/>
            <w:gridSpan w:val="4"/>
            <w:tcBorders>
              <w:bottom w:val="single" w:sz="4" w:space="0" w:color="FFFFFF" w:themeColor="background1"/>
            </w:tcBorders>
          </w:tcPr>
          <w:p w14:paraId="7996E158" w14:textId="5868E9E7" w:rsidR="004B4147" w:rsidRPr="00493D91" w:rsidRDefault="00E601CF" w:rsidP="004B4147">
            <w:pPr>
              <w:pStyle w:val="Title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</w:rPr>
              <w:t>Wojciech</w:t>
            </w:r>
          </w:p>
          <w:p w14:paraId="2C4FDE09" w14:textId="5F54A7E6" w:rsidR="004B4147" w:rsidRPr="00493D91" w:rsidRDefault="00E601CF" w:rsidP="00A21AF8">
            <w:pPr>
              <w:pStyle w:val="Subtitle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</w:rPr>
              <w:t>Paździerkiewicz</w:t>
            </w:r>
          </w:p>
        </w:tc>
      </w:tr>
      <w:tr w:rsidR="00A21AF8" w:rsidRPr="00493D91" w14:paraId="19E4035D" w14:textId="77777777" w:rsidTr="00E601CF">
        <w:tc>
          <w:tcPr>
            <w:tcW w:w="2439" w:type="dxa"/>
            <w:gridSpan w:val="2"/>
          </w:tcPr>
          <w:p w14:paraId="6EF69260" w14:textId="77777777" w:rsidR="00A21AF8" w:rsidRPr="00493D91" w:rsidRDefault="00A21AF8" w:rsidP="000161E1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8027" w:type="dxa"/>
            <w:gridSpan w:val="4"/>
            <w:tcBorders>
              <w:top w:val="single" w:sz="4" w:space="0" w:color="FFFFFF" w:themeColor="background1"/>
            </w:tcBorders>
          </w:tcPr>
          <w:p w14:paraId="045A5E65" w14:textId="30B1C069" w:rsidR="00A21AF8" w:rsidRPr="00493D91" w:rsidRDefault="00E601CF" w:rsidP="00A21AF8">
            <w:pPr>
              <w:pStyle w:val="Stanowisko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</w:rPr>
              <w:t>Cloud Architect</w:t>
            </w:r>
            <w:r w:rsidR="00D171E8">
              <w:rPr>
                <w:rFonts w:ascii="Calibri" w:hAnsi="Calibri" w:cs="Calibri"/>
                <w:noProof/>
              </w:rPr>
              <w:t>, Microsoft Trainer</w:t>
            </w:r>
          </w:p>
        </w:tc>
      </w:tr>
      <w:tr w:rsidR="007772B1" w:rsidRPr="00493D91" w14:paraId="0CB1D3E9" w14:textId="77777777" w:rsidTr="00E601CF">
        <w:trPr>
          <w:trHeight w:val="720"/>
        </w:trPr>
        <w:tc>
          <w:tcPr>
            <w:tcW w:w="2439" w:type="dxa"/>
            <w:gridSpan w:val="2"/>
          </w:tcPr>
          <w:p w14:paraId="5B61C2E0" w14:textId="77777777" w:rsidR="007772B1" w:rsidRPr="00493D91" w:rsidRDefault="007772B1" w:rsidP="00A21AF8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8027" w:type="dxa"/>
            <w:gridSpan w:val="4"/>
          </w:tcPr>
          <w:p w14:paraId="507DFF23" w14:textId="77777777" w:rsidR="007772B1" w:rsidRPr="00493D91" w:rsidRDefault="007772B1" w:rsidP="00A21AF8">
            <w:pPr>
              <w:pStyle w:val="Stanowisko"/>
              <w:rPr>
                <w:rFonts w:ascii="Calibri" w:hAnsi="Calibri" w:cs="Calibri"/>
                <w:noProof/>
              </w:rPr>
            </w:pPr>
          </w:p>
        </w:tc>
      </w:tr>
      <w:tr w:rsidR="00E601CF" w:rsidRPr="00493D91" w14:paraId="15F9D010" w14:textId="77777777" w:rsidTr="00622324">
        <w:tc>
          <w:tcPr>
            <w:tcW w:w="610" w:type="dxa"/>
            <w:vAlign w:val="center"/>
          </w:tcPr>
          <w:p w14:paraId="1D1B3E3B" w14:textId="77777777" w:rsidR="00BF0DAF" w:rsidRPr="00493D91" w:rsidRDefault="00BF0DAF" w:rsidP="00BF0DAF">
            <w:pPr>
              <w:pStyle w:val="Kontakt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39C975DA" wp14:editId="00BAF16F">
                      <wp:extent cx="213066" cy="213066"/>
                      <wp:effectExtent l="0" t="0" r="0" b="0"/>
                      <wp:docPr id="131" name="Grupa 131" descr="Ikona telefonu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Prostokąt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fika 28" descr="Ikona telefonu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08FE41" id="Grupa 131" o:spid="_x0000_s1026" alt="Ikona telefonu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">
                      <v:rect id="Prostokąt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a 28" o:spid="_x0000_s1028" type="#_x0000_t75" alt="Ikona telefonu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">
                        <v:imagedata r:id="rId13" o:title="Ikona telefonu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43" w:type="dxa"/>
            <w:gridSpan w:val="2"/>
            <w:vAlign w:val="center"/>
          </w:tcPr>
          <w:p w14:paraId="392F13D5" w14:textId="0A1B4324" w:rsidR="00BF0DAF" w:rsidRPr="00493D91" w:rsidRDefault="00E601CF" w:rsidP="00BF0DAF">
            <w:pPr>
              <w:pStyle w:val="Kontakt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493D91">
              <w:rPr>
                <w:rFonts w:ascii="Calibri" w:hAnsi="Calibri" w:cs="Calibri"/>
                <w:noProof/>
                <w:sz w:val="20"/>
                <w:szCs w:val="20"/>
              </w:rPr>
              <w:t>+48 797 584 016</w:t>
            </w:r>
          </w:p>
        </w:tc>
        <w:tc>
          <w:tcPr>
            <w:tcW w:w="227" w:type="dxa"/>
          </w:tcPr>
          <w:p w14:paraId="5E18A745" w14:textId="77777777" w:rsidR="00BF0DAF" w:rsidRPr="00493D91" w:rsidRDefault="00BF0DAF" w:rsidP="00BF0DAF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 w:val="restart"/>
          </w:tcPr>
          <w:p w14:paraId="72D5FA8C" w14:textId="0B41D1EA" w:rsidR="00BF0DAF" w:rsidRPr="00493D91" w:rsidRDefault="00E601CF" w:rsidP="00BF0DAF">
            <w:pPr>
              <w:pStyle w:val="Heading1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</w:rPr>
              <w:t>about</w:t>
            </w:r>
          </w:p>
        </w:tc>
      </w:tr>
      <w:tr w:rsidR="00E601CF" w:rsidRPr="00493D91" w14:paraId="6FB1D871" w14:textId="77777777" w:rsidTr="00622324">
        <w:tc>
          <w:tcPr>
            <w:tcW w:w="610" w:type="dxa"/>
            <w:vAlign w:val="center"/>
          </w:tcPr>
          <w:p w14:paraId="2BAFAB63" w14:textId="77777777" w:rsidR="00BF0DAF" w:rsidRPr="00493D91" w:rsidRDefault="00BF0DAF" w:rsidP="00BF0DAF">
            <w:pPr>
              <w:pStyle w:val="Kontakt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1ECCDC82" wp14:editId="34342F03">
                      <wp:extent cx="213066" cy="213066"/>
                      <wp:effectExtent l="0" t="0" r="0" b="0"/>
                      <wp:docPr id="137" name="Grupa 137" descr="Ikona wiadomości e-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Prostokąt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fika 30" descr="Ikona wiadomości e-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1DFE26" id="Grupa 137" o:spid="_x0000_s1026" alt="Ikona wiadomości e-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">
                      <v:rect id="Prostokąt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fika 30" o:spid="_x0000_s1028" type="#_x0000_t75" alt="Ikona wiadomości e-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6" o:title="Ikona wiadomości e-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43" w:type="dxa"/>
            <w:gridSpan w:val="2"/>
            <w:vAlign w:val="center"/>
          </w:tcPr>
          <w:p w14:paraId="0D4EC9F0" w14:textId="2A06FD55" w:rsidR="00BF0DAF" w:rsidRPr="00493D91" w:rsidRDefault="00E601CF" w:rsidP="00BF0DAF">
            <w:pPr>
              <w:pStyle w:val="Kontakt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493D91">
              <w:rPr>
                <w:rFonts w:ascii="Calibri" w:hAnsi="Calibri" w:cs="Calibri"/>
                <w:noProof/>
                <w:sz w:val="20"/>
                <w:szCs w:val="20"/>
              </w:rPr>
              <w:t>wojciech@pazdzierkiewicz.pl</w:t>
            </w:r>
          </w:p>
        </w:tc>
        <w:tc>
          <w:tcPr>
            <w:tcW w:w="227" w:type="dxa"/>
          </w:tcPr>
          <w:p w14:paraId="22A5AEEB" w14:textId="77777777" w:rsidR="00BF0DAF" w:rsidRPr="00493D91" w:rsidRDefault="00BF0DAF" w:rsidP="00BF0DAF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/>
          </w:tcPr>
          <w:p w14:paraId="49341FB9" w14:textId="77777777" w:rsidR="00BF0DAF" w:rsidRPr="00493D91" w:rsidRDefault="00BF0DAF" w:rsidP="00BF0DAF">
            <w:pPr>
              <w:rPr>
                <w:rFonts w:ascii="Calibri" w:hAnsi="Calibri" w:cs="Calibri"/>
                <w:noProof/>
              </w:rPr>
            </w:pPr>
          </w:p>
        </w:tc>
      </w:tr>
      <w:tr w:rsidR="008B374F" w:rsidRPr="00A91E54" w14:paraId="46306319" w14:textId="77777777" w:rsidTr="00622324">
        <w:trPr>
          <w:trHeight w:val="432"/>
        </w:trPr>
        <w:tc>
          <w:tcPr>
            <w:tcW w:w="610" w:type="dxa"/>
            <w:vAlign w:val="center"/>
          </w:tcPr>
          <w:p w14:paraId="14C957E5" w14:textId="77777777" w:rsidR="008B374F" w:rsidRPr="00493D91" w:rsidRDefault="008B374F" w:rsidP="00CD2FD2">
            <w:pPr>
              <w:pStyle w:val="Kontakt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50FC4584" wp14:editId="7903BCB8">
                      <wp:extent cx="213066" cy="213066"/>
                      <wp:effectExtent l="0" t="0" r="0" b="0"/>
                      <wp:docPr id="140" name="Grupa 140" descr="Ikona lokalizacji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Prostokąt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fika 29" descr="Ikona lokalizacj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0BA628" id="Grupa 140" o:spid="_x0000_s1026" alt="Ikona lokalizacji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">
                      <v:rect id="Prostokąt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a 29" o:spid="_x0000_s1028" type="#_x0000_t75" alt="Ikona lokalizacji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9" o:title="Ikona lokalizacj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43" w:type="dxa"/>
            <w:gridSpan w:val="2"/>
            <w:vAlign w:val="center"/>
          </w:tcPr>
          <w:p w14:paraId="0B3DB4F3" w14:textId="43AA30F8" w:rsidR="008B374F" w:rsidRPr="00493D91" w:rsidRDefault="008B374F" w:rsidP="00CD2FD2">
            <w:pPr>
              <w:pStyle w:val="Kontakt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493D91">
              <w:rPr>
                <w:rFonts w:ascii="Calibri" w:hAnsi="Calibri" w:cs="Calibri"/>
                <w:noProof/>
                <w:sz w:val="20"/>
                <w:szCs w:val="20"/>
              </w:rPr>
              <w:t>Wrocław / Poland</w:t>
            </w:r>
          </w:p>
        </w:tc>
        <w:tc>
          <w:tcPr>
            <w:tcW w:w="227" w:type="dxa"/>
          </w:tcPr>
          <w:p w14:paraId="59539010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 w:val="restart"/>
          </w:tcPr>
          <w:p w14:paraId="1E4514A9" w14:textId="2DE9A7F6" w:rsidR="008B374F" w:rsidRPr="0027661B" w:rsidRDefault="008B374F" w:rsidP="00CD2FD2">
            <w:pPr>
              <w:pStyle w:val="Wstp"/>
              <w:rPr>
                <w:rFonts w:ascii="Calibri" w:hAnsi="Calibri" w:cs="Calibri"/>
                <w:i w:val="0"/>
                <w:iCs/>
                <w:noProof/>
                <w:color w:val="auto"/>
                <w:sz w:val="20"/>
                <w:szCs w:val="20"/>
                <w:lang w:val="en-US"/>
              </w:rPr>
            </w:pPr>
            <w:r w:rsidRPr="0027661B">
              <w:rPr>
                <w:rFonts w:ascii="Calibri" w:hAnsi="Calibri" w:cs="Calibri"/>
                <w:i w:val="0"/>
                <w:iCs/>
                <w:noProof/>
                <w:color w:val="auto"/>
                <w:sz w:val="20"/>
                <w:szCs w:val="20"/>
                <w:lang w:val="en-US"/>
              </w:rPr>
              <w:t>20+ years of experience in IAM and IT Infrastructure and 10+ in Digital Cloud Capabilities</w:t>
            </w:r>
            <w:r w:rsidR="004B50DE">
              <w:rPr>
                <w:rFonts w:ascii="Calibri" w:hAnsi="Calibri" w:cs="Calibri"/>
                <w:i w:val="0"/>
                <w:iCs/>
                <w:noProof/>
                <w:color w:val="auto"/>
                <w:sz w:val="20"/>
                <w:szCs w:val="20"/>
                <w:lang w:val="en-US"/>
              </w:rPr>
              <w:t>.</w:t>
            </w:r>
          </w:p>
          <w:p w14:paraId="79B8EB86" w14:textId="77DD4774" w:rsidR="008B374F" w:rsidRPr="0027661B" w:rsidRDefault="008B374F" w:rsidP="008B374F">
            <w:pPr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</w:pPr>
            <w:r w:rsidRPr="0027661B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Competency areas: IAM, Cloud Governance, Cloud Architecture: landing zone designs, TOGAF and MS CAF/WAF practice, AI, ML</w:t>
            </w:r>
            <w:r w:rsidR="004B50DE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8B374F" w:rsidRPr="00493D91" w14:paraId="475E19A0" w14:textId="77777777" w:rsidTr="00622324">
        <w:tc>
          <w:tcPr>
            <w:tcW w:w="610" w:type="dxa"/>
            <w:vAlign w:val="center"/>
          </w:tcPr>
          <w:p w14:paraId="495693D1" w14:textId="77777777" w:rsidR="008B374F" w:rsidRPr="00493D91" w:rsidRDefault="008B374F" w:rsidP="00CD2FD2">
            <w:pPr>
              <w:pStyle w:val="Kontakt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1F6BC63F" wp14:editId="04A12BD8">
                      <wp:extent cx="213066" cy="213066"/>
                      <wp:effectExtent l="0" t="0" r="0" b="0"/>
                      <wp:docPr id="143" name="Grupa 143" descr="Ikona serwisu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Prostokąt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fika 34" descr="Centrum telefonicz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DF8D7F" id="Grupa 143" o:spid="_x0000_s1026" alt="Ikona serwisu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">
                      <v:rect id="Prostokąt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fika 34" o:spid="_x0000_s1028" type="#_x0000_t75" alt="Centrum telefoniczne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2" o:title="Centrum telefonicz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43" w:type="dxa"/>
            <w:gridSpan w:val="2"/>
            <w:vAlign w:val="center"/>
          </w:tcPr>
          <w:p w14:paraId="19719BAF" w14:textId="3C39EF1F" w:rsidR="008B374F" w:rsidRPr="004E389A" w:rsidRDefault="008B374F" w:rsidP="00CD2FD2">
            <w:pPr>
              <w:pStyle w:val="Kontakt"/>
              <w:rPr>
                <w:rFonts w:ascii="Calibri" w:hAnsi="Calibri" w:cs="Calibri"/>
                <w:noProof/>
                <w:sz w:val="19"/>
                <w:szCs w:val="19"/>
              </w:rPr>
            </w:pPr>
            <w:hyperlink r:id="rId23" w:history="1">
              <w:r w:rsidRPr="004E389A">
                <w:rPr>
                  <w:rStyle w:val="Hyperlink"/>
                  <w:rFonts w:ascii="Calibri" w:hAnsi="Calibri" w:cs="Calibri"/>
                  <w:noProof/>
                  <w:color w:val="4E7BBF" w:themeColor="accent1" w:themeTint="99"/>
                  <w:sz w:val="19"/>
                  <w:szCs w:val="19"/>
                </w:rPr>
                <w:t>Wojciech Pazdzierkiewicz | LinkedIn</w:t>
              </w:r>
            </w:hyperlink>
          </w:p>
        </w:tc>
        <w:tc>
          <w:tcPr>
            <w:tcW w:w="227" w:type="dxa"/>
          </w:tcPr>
          <w:p w14:paraId="366E4B7C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/>
          </w:tcPr>
          <w:p w14:paraId="4013818F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</w:tr>
      <w:tr w:rsidR="008B374F" w:rsidRPr="00493D91" w14:paraId="0215D2CD" w14:textId="77777777" w:rsidTr="00622324">
        <w:trPr>
          <w:trHeight w:val="720"/>
        </w:trPr>
        <w:tc>
          <w:tcPr>
            <w:tcW w:w="4253" w:type="dxa"/>
            <w:gridSpan w:val="3"/>
          </w:tcPr>
          <w:p w14:paraId="25FDE14E" w14:textId="77777777" w:rsidR="008B374F" w:rsidRPr="00493D91" w:rsidRDefault="008B374F" w:rsidP="00CD2FD2">
            <w:pPr>
              <w:rPr>
                <w:rFonts w:ascii="Calibri" w:hAnsi="Calibri" w:cs="Calibri"/>
                <w:noProof/>
                <w:sz w:val="20"/>
                <w:szCs w:val="20"/>
              </w:rPr>
            </w:pPr>
          </w:p>
        </w:tc>
        <w:tc>
          <w:tcPr>
            <w:tcW w:w="227" w:type="dxa"/>
          </w:tcPr>
          <w:p w14:paraId="17B93F89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14:paraId="4B5E775C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</w:tr>
      <w:tr w:rsidR="00E601CF" w:rsidRPr="00493D91" w14:paraId="68B0ECC7" w14:textId="77777777" w:rsidTr="00622324">
        <w:trPr>
          <w:trHeight w:val="288"/>
        </w:trPr>
        <w:tc>
          <w:tcPr>
            <w:tcW w:w="4253" w:type="dxa"/>
            <w:gridSpan w:val="3"/>
          </w:tcPr>
          <w:p w14:paraId="1A44B5CD" w14:textId="77777777" w:rsidR="00CD2FD2" w:rsidRPr="00493D91" w:rsidRDefault="00CD2FD2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227" w:type="dxa"/>
          </w:tcPr>
          <w:p w14:paraId="58FF3D35" w14:textId="77777777" w:rsidR="00CD2FD2" w:rsidRPr="00493D91" w:rsidRDefault="00CD2FD2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3430" w:type="dxa"/>
            <w:tcBorders>
              <w:top w:val="single" w:sz="4" w:space="0" w:color="D9D9D9" w:themeColor="background1" w:themeShade="D9"/>
            </w:tcBorders>
          </w:tcPr>
          <w:p w14:paraId="52DC12E3" w14:textId="77777777" w:rsidR="00CD2FD2" w:rsidRPr="00493D91" w:rsidRDefault="00CD2FD2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2556" w:type="dxa"/>
            <w:tcBorders>
              <w:top w:val="single" w:sz="4" w:space="0" w:color="D9D9D9" w:themeColor="background1" w:themeShade="D9"/>
            </w:tcBorders>
          </w:tcPr>
          <w:p w14:paraId="5FCD793C" w14:textId="77777777" w:rsidR="00CD2FD2" w:rsidRPr="00493D91" w:rsidRDefault="00CD2FD2" w:rsidP="00CD2FD2">
            <w:pPr>
              <w:rPr>
                <w:rFonts w:ascii="Calibri" w:hAnsi="Calibri" w:cs="Calibri"/>
                <w:noProof/>
              </w:rPr>
            </w:pPr>
          </w:p>
        </w:tc>
      </w:tr>
      <w:tr w:rsidR="00E601CF" w:rsidRPr="00A91E54" w14:paraId="6A291F4E" w14:textId="77777777" w:rsidTr="00622324">
        <w:tc>
          <w:tcPr>
            <w:tcW w:w="4253" w:type="dxa"/>
            <w:gridSpan w:val="3"/>
            <w:tcBorders>
              <w:right w:val="single" w:sz="4" w:space="0" w:color="D9D9D9" w:themeColor="background1" w:themeShade="D9"/>
            </w:tcBorders>
          </w:tcPr>
          <w:p w14:paraId="66788367" w14:textId="46B42A16" w:rsidR="00144072" w:rsidRPr="00F43F58" w:rsidRDefault="00A50AFD" w:rsidP="00144072">
            <w:pPr>
              <w:pStyle w:val="Heading1"/>
              <w:rPr>
                <w:rFonts w:ascii="Calibri" w:hAnsi="Calibri" w:cs="Calibri"/>
                <w:noProof/>
                <w:lang w:val="en-US"/>
              </w:rPr>
            </w:pPr>
            <w:r w:rsidRPr="00D171E8">
              <w:rPr>
                <w:rFonts w:ascii="Calibri" w:hAnsi="Calibri" w:cs="Calibri"/>
                <w:noProof/>
                <w:lang w:val="en-US"/>
              </w:rPr>
              <w:t>EDUCATION</w:t>
            </w:r>
          </w:p>
          <w:p w14:paraId="1208B7AD" w14:textId="77777777" w:rsidR="00A50AFD" w:rsidRPr="00BF1652" w:rsidRDefault="00A50AFD" w:rsidP="00A50AFD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BF1652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Master of Science, Engineer in Computer Science</w:t>
            </w:r>
          </w:p>
          <w:p w14:paraId="737B30C0" w14:textId="77777777" w:rsidR="00A50AFD" w:rsidRPr="004B50DE" w:rsidRDefault="00A50AFD" w:rsidP="00A50AFD">
            <w:pPr>
              <w:pStyle w:val="Heading4"/>
              <w:rPr>
                <w:rFonts w:ascii="Calibri" w:hAnsi="Calibri" w:cs="Calibri"/>
                <w:noProof/>
                <w:lang w:val="en-US"/>
              </w:rPr>
            </w:pPr>
            <w:r w:rsidRPr="004B50DE">
              <w:rPr>
                <w:rFonts w:ascii="Calibri" w:hAnsi="Calibri" w:cs="Calibri"/>
                <w:noProof/>
                <w:lang w:val="en-US"/>
              </w:rPr>
              <w:t>Wroclaw University of Science and Technology</w:t>
            </w:r>
          </w:p>
          <w:p w14:paraId="576F1086" w14:textId="580A2BD6" w:rsidR="00F43F58" w:rsidRPr="0027661B" w:rsidRDefault="00A50AFD" w:rsidP="00A50AF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noProof/>
                <w:color w:val="auto"/>
                <w:lang w:val="en-US"/>
              </w:rPr>
            </w:pPr>
            <w:r w:rsidRPr="00E450FA">
              <w:rPr>
                <w:rFonts w:ascii="Calibri" w:hAnsi="Calibri" w:cs="Calibri"/>
                <w:noProof/>
                <w:lang w:val="en-US"/>
              </w:rPr>
              <w:t>1992 – 1997, Grade: A</w:t>
            </w:r>
          </w:p>
          <w:p w14:paraId="56BBF9C5" w14:textId="7A4EE4E8" w:rsidR="008E2197" w:rsidRPr="00D171E8" w:rsidRDefault="003A151A" w:rsidP="008E2197">
            <w:pPr>
              <w:pStyle w:val="Heading1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certification</w:t>
            </w:r>
          </w:p>
          <w:p w14:paraId="7CC88E62" w14:textId="64EFC136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4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The Open Group Certified: TOGAF 9 Certified</w:t>
              </w:r>
            </w:hyperlink>
          </w:p>
          <w:p w14:paraId="350B4CA0" w14:textId="77777777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r w:rsidRPr="003A151A">
              <w:rPr>
                <w:rFonts w:ascii="Calibri" w:hAnsi="Calibri" w:cs="Calibri"/>
                <w:noProof/>
                <w:lang w:val="en-US"/>
              </w:rPr>
              <w:t>ITIL Foundation Certificate in IT Service Management</w:t>
            </w:r>
          </w:p>
          <w:p w14:paraId="14CA83A1" w14:textId="352F8743" w:rsidR="0027661B" w:rsidRPr="00E450FA" w:rsidRDefault="0027661B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5" w:anchor="acc.b4KOnXcm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Databricks Accredited Azure Pla</w:t>
              </w:r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t</w:t>
              </w:r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form Architect</w:t>
              </w:r>
            </w:hyperlink>
          </w:p>
          <w:p w14:paraId="60A48309" w14:textId="640695AD" w:rsidR="0027661B" w:rsidRDefault="0027661B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6" w:anchor="acc.Z8BFQJyr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Databricks Accredited Platform Administrator</w:t>
              </w:r>
            </w:hyperlink>
          </w:p>
          <w:p w14:paraId="0D8755E4" w14:textId="08FAB3A5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r w:rsidRPr="003A151A">
              <w:rPr>
                <w:rFonts w:ascii="Calibri" w:hAnsi="Calibri" w:cs="Calibri"/>
                <w:noProof/>
                <w:lang w:val="en-US"/>
              </w:rPr>
              <w:t>Microsoft Trainer</w:t>
            </w:r>
          </w:p>
          <w:p w14:paraId="1BF6D569" w14:textId="6D68FA9B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7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DevOps Engineer Expert</w:t>
              </w:r>
            </w:hyperlink>
          </w:p>
          <w:p w14:paraId="6765DEDB" w14:textId="7DFC71D5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8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Azure AI Engineer Associate</w:t>
              </w:r>
            </w:hyperlink>
          </w:p>
          <w:p w14:paraId="4A235CDD" w14:textId="717F01BF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9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Azure Data Scientist Associate</w:t>
              </w:r>
            </w:hyperlink>
          </w:p>
          <w:p w14:paraId="49AE53F0" w14:textId="39E0DB41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30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Azure Data Engineer Associate</w:t>
              </w:r>
            </w:hyperlink>
          </w:p>
          <w:p w14:paraId="777B0E4F" w14:textId="4124963F" w:rsidR="00552F9B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31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Azure Solutions Architect Expert</w:t>
              </w:r>
            </w:hyperlink>
          </w:p>
          <w:p w14:paraId="673D7270" w14:textId="7679CE50" w:rsidR="00A50AFD" w:rsidRDefault="00E450FA" w:rsidP="00A50AFD">
            <w:pPr>
              <w:pStyle w:val="Heading1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SKILLS</w:t>
            </w:r>
          </w:p>
          <w:p w14:paraId="3C1999D0" w14:textId="3B5C3271" w:rsidR="00A50AFD" w:rsidRPr="00A50AFD" w:rsidRDefault="00A50AFD" w:rsidP="00A50AFD">
            <w:pPr>
              <w:rPr>
                <w:lang w:val="en-US"/>
              </w:rPr>
            </w:pPr>
            <w:r w:rsidRPr="0027661B">
              <w:rPr>
                <w:rFonts w:ascii="Calibri" w:hAnsi="Calibri" w:cs="Calibri"/>
                <w:noProof/>
                <w:color w:val="auto"/>
                <w:lang w:val="en-US"/>
              </w:rPr>
              <w:t>AI, AutoML, Azure, Azure Active Directory, Cloud Architecture, Cloud Computing, Cloud Data Architecture, Cloud Deployment, Cloud Development, Cloud DevOps, Cloud Hosting, Cloud Infrastructure, Cloud Migrations, Cloud Platform Architecture, Cloud Solutions, CI/CD, Databricks Platform, Data Engineering, Data Lake, Delta Lake, Data Lakehouse, Data Science, Data Warehousing, Deep Learning, ETL/ELT, IaC, IAM, ML, Microsoft Entra ID, SDN</w:t>
            </w:r>
          </w:p>
        </w:tc>
        <w:tc>
          <w:tcPr>
            <w:tcW w:w="227" w:type="dxa"/>
            <w:tcBorders>
              <w:left w:val="single" w:sz="4" w:space="0" w:color="D9D9D9" w:themeColor="background1" w:themeShade="D9"/>
            </w:tcBorders>
          </w:tcPr>
          <w:p w14:paraId="3D2E9B60" w14:textId="77777777" w:rsidR="00144072" w:rsidRPr="003A151A" w:rsidRDefault="00144072" w:rsidP="00144072">
            <w:pPr>
              <w:pStyle w:val="Heading1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5986" w:type="dxa"/>
            <w:gridSpan w:val="2"/>
          </w:tcPr>
          <w:p w14:paraId="400B9169" w14:textId="375AB984" w:rsidR="00144072" w:rsidRPr="00A91E54" w:rsidRDefault="00493D91" w:rsidP="00144072">
            <w:pPr>
              <w:pStyle w:val="Heading1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exp</w:t>
            </w:r>
            <w:r w:rsidR="008B374F" w:rsidRPr="00A91E54">
              <w:rPr>
                <w:rFonts w:ascii="Calibri" w:hAnsi="Calibri" w:cs="Calibri"/>
                <w:noProof/>
                <w:lang w:val="en-US"/>
              </w:rPr>
              <w:t>E</w:t>
            </w:r>
            <w:r w:rsidRPr="00A91E54">
              <w:rPr>
                <w:rFonts w:ascii="Calibri" w:hAnsi="Calibri" w:cs="Calibri"/>
                <w:noProof/>
                <w:lang w:val="en-US"/>
              </w:rPr>
              <w:t>ri</w:t>
            </w:r>
            <w:r w:rsidR="008B374F" w:rsidRPr="00A91E54">
              <w:rPr>
                <w:rFonts w:ascii="Calibri" w:hAnsi="Calibri" w:cs="Calibri"/>
                <w:noProof/>
                <w:lang w:val="en-US"/>
              </w:rPr>
              <w:t>E</w:t>
            </w:r>
            <w:r w:rsidRPr="00A91E54">
              <w:rPr>
                <w:rFonts w:ascii="Calibri" w:hAnsi="Calibri" w:cs="Calibri"/>
                <w:noProof/>
                <w:lang w:val="en-US"/>
              </w:rPr>
              <w:t>nce</w:t>
            </w:r>
          </w:p>
          <w:p w14:paraId="36539214" w14:textId="0B65B700" w:rsidR="00C5651F" w:rsidRPr="00C5651F" w:rsidRDefault="00C5651F" w:rsidP="00C5651F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C5651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Microsoft Trainer</w:t>
            </w:r>
          </w:p>
          <w:p w14:paraId="3F17EB92" w14:textId="0997B5E1" w:rsidR="00C5651F" w:rsidRPr="00A91E54" w:rsidRDefault="00C5651F" w:rsidP="00C5651F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Altkom Edukacja S.A. / Poland / Jul-2013 - …</w:t>
            </w:r>
          </w:p>
          <w:p w14:paraId="23022A0B" w14:textId="3C4050D0" w:rsidR="00C5651F" w:rsidRPr="00C5651F" w:rsidRDefault="00A91E54" w:rsidP="00C5651F">
            <w:pPr>
              <w:pStyle w:val="ListBullet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t xml:space="preserve">Delivery of: </w:t>
            </w:r>
            <w:hyperlink r:id="rId32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AZ-104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3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AZ-204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4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AZ-305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5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AZ-400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6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AZ-500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7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AZ-700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8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AZ-900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9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DP-100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40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DP-203</w:t>
              </w:r>
            </w:hyperlink>
          </w:p>
          <w:p w14:paraId="16D63354" w14:textId="277A89B8" w:rsidR="00552F9B" w:rsidRPr="00C5651F" w:rsidRDefault="000F5771" w:rsidP="00C5651F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C5651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Cloud Delivery Manager | Azure Cloud Architect</w:t>
            </w:r>
          </w:p>
          <w:p w14:paraId="327BCA40" w14:textId="6D27F61D" w:rsidR="004103C0" w:rsidRPr="000F5771" w:rsidRDefault="000F5771" w:rsidP="004103C0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0F5771">
              <w:rPr>
                <w:rFonts w:ascii="Calibri" w:hAnsi="Calibri" w:cs="Calibri"/>
                <w:noProof/>
                <w:lang w:val="en-US"/>
              </w:rPr>
              <w:t xml:space="preserve">PwC Advisory Sp. z o.o. sp.k. / Poland / Mar-2024 - </w:t>
            </w:r>
            <w:r w:rsidR="00C5651F">
              <w:rPr>
                <w:rFonts w:ascii="Calibri" w:hAnsi="Calibri" w:cs="Calibri"/>
                <w:noProof/>
                <w:lang w:val="en-US"/>
              </w:rPr>
              <w:t>...</w:t>
            </w:r>
          </w:p>
          <w:p w14:paraId="42B468DB" w14:textId="02B896E4" w:rsidR="00A6425D" w:rsidRDefault="000F5771" w:rsidP="000F5771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0F5771">
              <w:rPr>
                <w:rFonts w:ascii="Calibri" w:hAnsi="Calibri" w:cs="Calibri"/>
                <w:noProof/>
                <w:lang w:val="en-US"/>
              </w:rPr>
              <w:t>Designing and implementing scalable, secure, and reliable cloud solutions on Azure</w:t>
            </w:r>
          </w:p>
          <w:p w14:paraId="447CA57A" w14:textId="34FAF036" w:rsidR="000F5771" w:rsidRPr="000F5771" w:rsidRDefault="000F5771" w:rsidP="000F5771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0F5771">
              <w:rPr>
                <w:rFonts w:ascii="Calibri" w:hAnsi="Calibri" w:cs="Calibri"/>
                <w:noProof/>
                <w:lang w:val="en-US"/>
              </w:rPr>
              <w:t>Developing and enforcing comprehensive cloud governance activities</w:t>
            </w:r>
          </w:p>
          <w:p w14:paraId="1E277E14" w14:textId="06D3C3ED" w:rsidR="00A6425D" w:rsidRPr="00C5651F" w:rsidRDefault="000F5771" w:rsidP="00A6425D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C5651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Manager | Solution Architect</w:t>
            </w:r>
          </w:p>
          <w:p w14:paraId="6C1C7F42" w14:textId="1D5242C6" w:rsidR="00A6425D" w:rsidRPr="00A91E54" w:rsidRDefault="000F5771" w:rsidP="00A6425D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EY GDS Polska Sp. z o.o. / Poland / Sep-2023 – Nov-2023</w:t>
            </w:r>
          </w:p>
          <w:p w14:paraId="4DD6EECF" w14:textId="0064D8F2" w:rsidR="00A6425D" w:rsidRDefault="000F5771" w:rsidP="000F5771">
            <w:pPr>
              <w:pStyle w:val="ListBullet"/>
              <w:rPr>
                <w:rFonts w:ascii="Calibri" w:hAnsi="Calibri" w:cs="Calibri"/>
                <w:noProof/>
              </w:rPr>
            </w:pPr>
            <w:r w:rsidRPr="000F5771">
              <w:rPr>
                <w:rFonts w:ascii="Calibri" w:hAnsi="Calibri" w:cs="Calibri"/>
                <w:noProof/>
              </w:rPr>
              <w:t>Innovative designs in technology transformations</w:t>
            </w:r>
          </w:p>
          <w:p w14:paraId="2BE758FC" w14:textId="4F763BE1" w:rsidR="000F5771" w:rsidRPr="000F5771" w:rsidRDefault="000F5771" w:rsidP="000F5771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0F5771">
              <w:rPr>
                <w:rFonts w:ascii="Calibri" w:hAnsi="Calibri" w:cs="Calibri"/>
                <w:noProof/>
                <w:lang w:val="en-US"/>
              </w:rPr>
              <w:t>Mentoring and support consulting team during development of RfP</w:t>
            </w:r>
          </w:p>
          <w:p w14:paraId="499468F8" w14:textId="685C6F21" w:rsidR="00A6425D" w:rsidRPr="00C5651F" w:rsidRDefault="000F5771" w:rsidP="00A6425D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C5651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Associate Director | Insfrastructure/Cloud Architect</w:t>
            </w:r>
          </w:p>
          <w:p w14:paraId="5D8BCFE7" w14:textId="5AEE2CDE" w:rsidR="00A6425D" w:rsidRPr="00A91E54" w:rsidRDefault="000F5771" w:rsidP="00A6425D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Kyndryl Sp. z o.o. / Poland / Apr-2022 – Aug-2023</w:t>
            </w:r>
          </w:p>
          <w:p w14:paraId="7FB66643" w14:textId="34C79813" w:rsidR="00A6425D" w:rsidRDefault="00A91E54" w:rsidP="00C5651F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A</w:t>
            </w:r>
            <w:r w:rsidR="00C5651F" w:rsidRPr="00C5651F">
              <w:rPr>
                <w:rFonts w:ascii="Calibri" w:hAnsi="Calibri" w:cs="Calibri"/>
                <w:noProof/>
                <w:lang w:val="en-US"/>
              </w:rPr>
              <w:t>rchitecture of landing zone designs</w:t>
            </w:r>
          </w:p>
          <w:p w14:paraId="0B0FA988" w14:textId="7751570A" w:rsidR="00C5651F" w:rsidRDefault="00A91E54" w:rsidP="00C5651F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U</w:t>
            </w:r>
            <w:r w:rsidR="00C5651F" w:rsidRPr="00C5651F">
              <w:rPr>
                <w:rFonts w:ascii="Calibri" w:hAnsi="Calibri" w:cs="Calibri"/>
                <w:noProof/>
                <w:lang w:val="en-US"/>
              </w:rPr>
              <w:t>tilization of Microsoft CAF/WAF</w:t>
            </w:r>
          </w:p>
          <w:p w14:paraId="0CBA8FE5" w14:textId="334E7386" w:rsidR="004B50DE" w:rsidRPr="00C5651F" w:rsidRDefault="004B50DE" w:rsidP="004B50DE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Solution</w:t>
            </w:r>
            <w:r w:rsidRPr="00C5651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 xml:space="preserve"> Architect</w:t>
            </w:r>
          </w:p>
          <w:p w14:paraId="6C2EF0EC" w14:textId="4308A6A9" w:rsidR="004B50DE" w:rsidRPr="004B50DE" w:rsidRDefault="004B50DE" w:rsidP="004B50DE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4B50DE">
              <w:rPr>
                <w:rFonts w:ascii="Calibri" w:hAnsi="Calibri" w:cs="Calibri"/>
                <w:noProof/>
                <w:lang w:val="en-US"/>
              </w:rPr>
              <w:t>Credit Suisse (Poland) Sp. z o.o.</w:t>
            </w:r>
            <w:r>
              <w:rPr>
                <w:rFonts w:ascii="Calibri" w:hAnsi="Calibri" w:cs="Calibri"/>
                <w:noProof/>
                <w:lang w:val="en-US"/>
              </w:rPr>
              <w:t xml:space="preserve"> /</w:t>
            </w:r>
            <w:r w:rsidRPr="004B50DE">
              <w:rPr>
                <w:rFonts w:ascii="Calibri" w:hAnsi="Calibri" w:cs="Calibri"/>
                <w:noProof/>
                <w:lang w:val="en-US"/>
              </w:rPr>
              <w:t xml:space="preserve"> Poland</w:t>
            </w:r>
            <w:r>
              <w:rPr>
                <w:rFonts w:ascii="Calibri" w:hAnsi="Calibri" w:cs="Calibri"/>
                <w:noProof/>
                <w:lang w:val="en-US"/>
              </w:rPr>
              <w:t xml:space="preserve"> / Sep-2019 – Dec-2021</w:t>
            </w:r>
          </w:p>
          <w:p w14:paraId="5FDD786E" w14:textId="38FC312A" w:rsidR="004B50DE" w:rsidRDefault="00A91E54" w:rsidP="004B50DE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A</w:t>
            </w:r>
            <w:r w:rsidR="004B50DE" w:rsidRPr="004B50DE">
              <w:rPr>
                <w:rFonts w:ascii="Calibri" w:hAnsi="Calibri" w:cs="Calibri"/>
                <w:noProof/>
                <w:lang w:val="en-US"/>
              </w:rPr>
              <w:t>rchitecture of custom IAM service</w:t>
            </w:r>
          </w:p>
          <w:p w14:paraId="56BF9722" w14:textId="469B5047" w:rsidR="004B50DE" w:rsidRPr="00344E41" w:rsidRDefault="00A91E54" w:rsidP="00344E41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D</w:t>
            </w:r>
            <w:r w:rsidR="004B50DE" w:rsidRPr="004B50DE">
              <w:rPr>
                <w:rFonts w:ascii="Calibri" w:hAnsi="Calibri" w:cs="Calibri"/>
                <w:noProof/>
                <w:lang w:val="en-US"/>
              </w:rPr>
              <w:t>evelopment of HLD and LLD deliverables</w:t>
            </w:r>
          </w:p>
          <w:p w14:paraId="7B2F8C5F" w14:textId="0E5DD2F5" w:rsidR="00D0045C" w:rsidRPr="00C5651F" w:rsidRDefault="00D0045C" w:rsidP="00C5651F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noProof/>
                <w:lang w:val="en-US"/>
              </w:rPr>
            </w:pPr>
          </w:p>
        </w:tc>
      </w:tr>
    </w:tbl>
    <w:p w14:paraId="3A33F8D7" w14:textId="5D270A3A" w:rsidR="00344E41" w:rsidRDefault="00344E41" w:rsidP="00D0045C">
      <w:pPr>
        <w:rPr>
          <w:rFonts w:ascii="Calibri" w:hAnsi="Calibri" w:cs="Calibri"/>
          <w:noProof/>
          <w:lang w:val="en-US"/>
        </w:rPr>
      </w:pPr>
    </w:p>
    <w:p w14:paraId="5B2A5340" w14:textId="09DCB7F2" w:rsidR="00A91E54" w:rsidRDefault="00A91E54" w:rsidP="00D0045C">
      <w:pPr>
        <w:rPr>
          <w:rFonts w:ascii="Calibri" w:hAnsi="Calibri" w:cs="Calibri"/>
          <w:noProof/>
          <w:lang w:val="en-US"/>
        </w:rPr>
      </w:pPr>
    </w:p>
    <w:p w14:paraId="7A440004" w14:textId="77777777" w:rsidR="00A91E54" w:rsidRDefault="00A91E54" w:rsidP="00D0045C">
      <w:pPr>
        <w:rPr>
          <w:rFonts w:ascii="Calibri" w:hAnsi="Calibri" w:cs="Calibri"/>
          <w:noProof/>
          <w:lang w:val="en-US"/>
        </w:rPr>
      </w:pPr>
    </w:p>
    <w:p w14:paraId="252B2B0F" w14:textId="77777777" w:rsidR="00A91E54" w:rsidRDefault="00A91E54" w:rsidP="00D0045C">
      <w:pPr>
        <w:rPr>
          <w:rFonts w:ascii="Calibri" w:hAnsi="Calibri" w:cs="Calibri"/>
          <w:noProof/>
          <w:lang w:val="en-US"/>
        </w:rPr>
      </w:pPr>
    </w:p>
    <w:p w14:paraId="4D168146" w14:textId="77777777" w:rsidR="00A91E54" w:rsidRDefault="00A91E54" w:rsidP="00D0045C">
      <w:pPr>
        <w:rPr>
          <w:rFonts w:ascii="Calibri" w:hAnsi="Calibri" w:cs="Calibri"/>
          <w:noProof/>
          <w:lang w:val="en-US"/>
        </w:rPr>
      </w:pPr>
    </w:p>
    <w:p w14:paraId="4D5861BF" w14:textId="77777777" w:rsidR="00A91E54" w:rsidRPr="00A50AFD" w:rsidRDefault="00A91E54" w:rsidP="00D0045C">
      <w:pPr>
        <w:rPr>
          <w:rFonts w:ascii="Calibri" w:hAnsi="Calibri" w:cs="Calibri"/>
          <w:noProof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227"/>
        <w:gridCol w:w="3430"/>
        <w:gridCol w:w="2556"/>
      </w:tblGrid>
      <w:tr w:rsidR="00A91E54" w:rsidRPr="00A91E54" w14:paraId="1E525DE5" w14:textId="77777777" w:rsidTr="00622324">
        <w:trPr>
          <w:trHeight w:val="288"/>
        </w:trPr>
        <w:tc>
          <w:tcPr>
            <w:tcW w:w="4253" w:type="dxa"/>
          </w:tcPr>
          <w:p w14:paraId="01C8AB33" w14:textId="77777777" w:rsidR="00A91E54" w:rsidRPr="00A91E54" w:rsidRDefault="00A91E54" w:rsidP="00E22499">
            <w:pPr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227" w:type="dxa"/>
          </w:tcPr>
          <w:p w14:paraId="0A5C7B0E" w14:textId="77777777" w:rsidR="00A91E54" w:rsidRPr="00A91E54" w:rsidRDefault="00A91E54" w:rsidP="00E22499">
            <w:pPr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3430" w:type="dxa"/>
            <w:tcBorders>
              <w:top w:val="single" w:sz="4" w:space="0" w:color="D9D9D9" w:themeColor="background1" w:themeShade="D9"/>
            </w:tcBorders>
          </w:tcPr>
          <w:p w14:paraId="18E96C0E" w14:textId="77777777" w:rsidR="00A91E54" w:rsidRPr="00A91E54" w:rsidRDefault="00A91E54" w:rsidP="00E22499">
            <w:pPr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2556" w:type="dxa"/>
            <w:tcBorders>
              <w:top w:val="single" w:sz="4" w:space="0" w:color="D9D9D9" w:themeColor="background1" w:themeShade="D9"/>
            </w:tcBorders>
          </w:tcPr>
          <w:p w14:paraId="4DE326BF" w14:textId="77777777" w:rsidR="00A91E54" w:rsidRPr="00A91E54" w:rsidRDefault="00A91E54" w:rsidP="00E22499">
            <w:pPr>
              <w:rPr>
                <w:rFonts w:ascii="Calibri" w:hAnsi="Calibri" w:cs="Calibri"/>
                <w:noProof/>
                <w:lang w:val="en-US"/>
              </w:rPr>
            </w:pPr>
          </w:p>
        </w:tc>
      </w:tr>
      <w:tr w:rsidR="00A91E54" w:rsidRPr="00C5651F" w14:paraId="17393CC3" w14:textId="77777777" w:rsidTr="00622324">
        <w:tc>
          <w:tcPr>
            <w:tcW w:w="4253" w:type="dxa"/>
            <w:tcBorders>
              <w:right w:val="single" w:sz="4" w:space="0" w:color="D9D9D9" w:themeColor="background1" w:themeShade="D9"/>
            </w:tcBorders>
          </w:tcPr>
          <w:p w14:paraId="58E8D695" w14:textId="4397F05D" w:rsidR="00A91E54" w:rsidRPr="00F43F58" w:rsidRDefault="00A91E54" w:rsidP="00E22499">
            <w:pPr>
              <w:pStyle w:val="Heading1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projects</w:t>
            </w:r>
          </w:p>
          <w:p w14:paraId="777CFB66" w14:textId="0E98BE07" w:rsidR="00A91E54" w:rsidRPr="00BF1652" w:rsidRDefault="001A52E5" w:rsidP="00E22499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1A52E5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One of the NATO Agencies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2024</w:t>
            </w:r>
          </w:p>
          <w:p w14:paraId="24189E2E" w14:textId="77777777" w:rsidR="00F4765D" w:rsidRPr="00F4765D" w:rsidRDefault="00F4765D" w:rsidP="00E22499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Cloud Solution Architect.</w:t>
            </w:r>
          </w:p>
          <w:p w14:paraId="3E1EA3B4" w14:textId="1DA37DAA" w:rsidR="00F4765D" w:rsidRDefault="001A52E5" w:rsidP="00E22499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Developing of a multi-cloud architecture and design, including a key design decisions document that describes design principles and decisions.</w:t>
            </w:r>
          </w:p>
          <w:p w14:paraId="298D6841" w14:textId="1BF66DCA" w:rsidR="001A52E5" w:rsidRPr="00BF1652" w:rsidRDefault="001A52E5" w:rsidP="001A52E5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1A52E5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EU Commission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3</w:t>
            </w:r>
          </w:p>
          <w:p w14:paraId="2992CEA3" w14:textId="77777777" w:rsidR="00F4765D" w:rsidRP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Solution Architect.</w:t>
            </w:r>
          </w:p>
          <w:p w14:paraId="61FFF5B1" w14:textId="41144044" w:rsidR="00F4765D" w:rsidRDefault="001A52E5" w:rsidP="001A52E5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Architecture of business monitoring and data flows in tender to design complex data set processing solution, including but not limited to the following technologies: RPA, ADF, DL, Databricks, etc.</w:t>
            </w:r>
          </w:p>
          <w:p w14:paraId="4F95FBCC" w14:textId="306DE8FB" w:rsidR="00F4765D" w:rsidRPr="00BF1652" w:rsidRDefault="00F4765D" w:rsidP="00F4765D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F4765D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Swiss Bank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2</w:t>
            </w:r>
          </w:p>
          <w:p w14:paraId="47E9A12B" w14:textId="77777777" w:rsidR="00F4765D" w:rsidRP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Cloud Solution Architect.</w:t>
            </w:r>
          </w:p>
          <w:p w14:paraId="5057B3B5" w14:textId="4F9B2D2B" w:rsid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noProof/>
                <w:lang w:val="en-US"/>
              </w:rPr>
              <w:t>Designing and building platform landing zone for the shared and restricted workloads of FINMA regulated financial institutions in Switzerland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.</w:t>
            </w:r>
          </w:p>
          <w:p w14:paraId="6FC51B80" w14:textId="7D9A6027" w:rsidR="001A52E5" w:rsidRPr="00BF1652" w:rsidRDefault="001A52E5" w:rsidP="001A52E5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1A52E5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Retail Global Company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2021</w:t>
            </w:r>
          </w:p>
          <w:p w14:paraId="3DEA0801" w14:textId="5641E0B5" w:rsidR="00F4765D" w:rsidRPr="00F4765D" w:rsidRDefault="00F4765D" w:rsidP="001A52E5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Infrastructure Architect.</w:t>
            </w:r>
          </w:p>
          <w:p w14:paraId="2EED2C1E" w14:textId="15943321" w:rsidR="00F4765D" w:rsidRDefault="001A52E5" w:rsidP="001A52E5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 xml:space="preserve">Designing and building application and platform landing zones for data scientists and for the specific workloads including but not limited to the following technologies: </w:t>
            </w:r>
            <w:r w:rsidR="00126717">
              <w:rPr>
                <w:rFonts w:ascii="Calibri" w:eastAsiaTheme="majorEastAsia" w:hAnsi="Calibri" w:cs="Calibri"/>
                <w:noProof/>
                <w:lang w:val="en-US"/>
              </w:rPr>
              <w:t xml:space="preserve">ADF, DL, 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Lakehouse, Databricks, API Management, etc.</w:t>
            </w:r>
          </w:p>
          <w:p w14:paraId="196967B7" w14:textId="5C93F098" w:rsidR="00F4765D" w:rsidRPr="00BF1652" w:rsidRDefault="00F4765D" w:rsidP="00F4765D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F4765D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Swiss Bank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0</w:t>
            </w:r>
          </w:p>
          <w:p w14:paraId="7BBC8D5A" w14:textId="185962FF" w:rsidR="00F4765D" w:rsidRP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 xml:space="preserve">Role: </w:t>
            </w:r>
            <w: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IAM</w:t>
            </w: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 xml:space="preserve"> Architect.</w:t>
            </w:r>
          </w:p>
          <w:p w14:paraId="6AD21B2C" w14:textId="20A9A4BA" w:rsid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noProof/>
                <w:lang w:val="en-US"/>
              </w:rPr>
              <w:t>Architecture of “in-house” developed IAM service, including integration with Entra ID, on-boarding cloud-native identities</w:t>
            </w:r>
            <w:r w:rsidR="00126717">
              <w:rPr>
                <w:rFonts w:ascii="Calibri" w:eastAsiaTheme="majorEastAsia" w:hAnsi="Calibri" w:cs="Calibri"/>
                <w:noProof/>
                <w:lang w:val="en-US"/>
              </w:rPr>
              <w:t>, etc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>.</w:t>
            </w:r>
          </w:p>
          <w:p w14:paraId="79FEE8F2" w14:textId="7EE02B01" w:rsidR="001A52E5" w:rsidRPr="00BF1652" w:rsidRDefault="001A52E5" w:rsidP="001A52E5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1A52E5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Airline Company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2019</w:t>
            </w:r>
          </w:p>
          <w:p w14:paraId="5E4BFA80" w14:textId="77777777" w:rsidR="00F4765D" w:rsidRP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IAM Architect.</w:t>
            </w:r>
          </w:p>
          <w:p w14:paraId="60117472" w14:textId="0BEC1058" w:rsidR="00F4765D" w:rsidRDefault="001A52E5" w:rsidP="001A52E5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Solution design of on-prem IAM services (AD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 xml:space="preserve"> 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DS, AD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 xml:space="preserve"> 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FS, AD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 xml:space="preserve"> 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CS) including integration with Azure AD. Automation of AD related services over Ansible including development of custom AD PowerShell module (5k+ lines of code).</w:t>
            </w:r>
          </w:p>
          <w:p w14:paraId="27F975A7" w14:textId="3C286C72" w:rsidR="001A52E5" w:rsidRPr="00BF1652" w:rsidRDefault="001A52E5" w:rsidP="001A52E5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1A52E5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Heavy Industry Company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2013</w:t>
            </w:r>
          </w:p>
          <w:p w14:paraId="1527CE4B" w14:textId="3321C0F4" w:rsidR="00F4765D" w:rsidRP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Solution Manager.</w:t>
            </w:r>
          </w:p>
          <w:p w14:paraId="58AA1EB8" w14:textId="54212D38" w:rsidR="00A91E54" w:rsidRPr="00F4765D" w:rsidRDefault="001A52E5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Development of technical solution design documents including assessment and implementation of TSDD of AD</w:t>
            </w:r>
            <w:r w:rsidR="00126717">
              <w:rPr>
                <w:rFonts w:ascii="Calibri" w:eastAsiaTheme="majorEastAsia" w:hAnsi="Calibri" w:cs="Calibri"/>
                <w:noProof/>
                <w:lang w:val="en-US"/>
              </w:rPr>
              <w:t xml:space="preserve"> 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DS replication, SoW and PoC integration of on-prem AD with Azure AD, SoW of B&amp;R solution in IBM SoftLayer</w:t>
            </w:r>
            <w:r w:rsidR="00126717">
              <w:rPr>
                <w:rFonts w:ascii="Calibri" w:eastAsiaTheme="majorEastAsia" w:hAnsi="Calibri" w:cs="Calibri"/>
                <w:noProof/>
                <w:lang w:val="en-US"/>
              </w:rPr>
              <w:t>, etc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.</w:t>
            </w:r>
          </w:p>
        </w:tc>
        <w:tc>
          <w:tcPr>
            <w:tcW w:w="227" w:type="dxa"/>
            <w:tcBorders>
              <w:left w:val="single" w:sz="4" w:space="0" w:color="D9D9D9" w:themeColor="background1" w:themeShade="D9"/>
            </w:tcBorders>
          </w:tcPr>
          <w:p w14:paraId="116967F7" w14:textId="77777777" w:rsidR="00A91E54" w:rsidRPr="003A151A" w:rsidRDefault="00A91E54" w:rsidP="00E22499">
            <w:pPr>
              <w:pStyle w:val="Heading1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5986" w:type="dxa"/>
            <w:gridSpan w:val="2"/>
          </w:tcPr>
          <w:p w14:paraId="13C63085" w14:textId="5872AD52" w:rsidR="00A91E54" w:rsidRPr="00A91E54" w:rsidRDefault="00A91E54" w:rsidP="00E22499">
            <w:pPr>
              <w:pStyle w:val="Heading1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expEriEnce</w:t>
            </w:r>
            <w:r w:rsidR="00253BC7">
              <w:rPr>
                <w:rFonts w:ascii="Calibri" w:hAnsi="Calibri" w:cs="Calibri"/>
                <w:noProof/>
                <w:lang w:val="en-US"/>
              </w:rPr>
              <w:t>(cont.)</w:t>
            </w:r>
          </w:p>
          <w:p w14:paraId="3540243A" w14:textId="74219548" w:rsidR="00A91E54" w:rsidRPr="00C5651F" w:rsidRDefault="00A91E54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Technical Architect</w:t>
            </w:r>
          </w:p>
          <w:p w14:paraId="78BA8A9A" w14:textId="45AFB6EC" w:rsidR="00A91E54" w:rsidRPr="00A91E54" w:rsidRDefault="00A91E54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ATOS GDC Polska Sp. z o.o. / Poland / Ju</w:t>
            </w:r>
            <w:r>
              <w:rPr>
                <w:rFonts w:ascii="Calibri" w:hAnsi="Calibri" w:cs="Calibri"/>
                <w:noProof/>
                <w:lang w:val="en-US"/>
              </w:rPr>
              <w:t>n</w:t>
            </w:r>
            <w:r w:rsidRPr="00A91E54">
              <w:rPr>
                <w:rFonts w:ascii="Calibri" w:hAnsi="Calibri" w:cs="Calibri"/>
                <w:noProof/>
                <w:lang w:val="en-US"/>
              </w:rPr>
              <w:t>-201</w:t>
            </w:r>
            <w:r>
              <w:rPr>
                <w:rFonts w:ascii="Calibri" w:hAnsi="Calibri" w:cs="Calibri"/>
                <w:noProof/>
                <w:lang w:val="en-US"/>
              </w:rPr>
              <w:t>7</w:t>
            </w:r>
            <w:r w:rsidRPr="00A91E54">
              <w:rPr>
                <w:rFonts w:ascii="Calibri" w:hAnsi="Calibri" w:cs="Calibri"/>
                <w:noProof/>
                <w:lang w:val="en-US"/>
              </w:rPr>
              <w:t xml:space="preserve"> </w:t>
            </w:r>
            <w:r>
              <w:rPr>
                <w:rFonts w:ascii="Calibri" w:hAnsi="Calibri" w:cs="Calibri"/>
                <w:noProof/>
                <w:lang w:val="en-US"/>
              </w:rPr>
              <w:t>– Aug-2019</w:t>
            </w:r>
          </w:p>
          <w:p w14:paraId="2764255E" w14:textId="3AE3DE83" w:rsidR="00A91E54" w:rsidRPr="001A52E5" w:rsidRDefault="00A91E54" w:rsidP="00E22499">
            <w:pPr>
              <w:pStyle w:val="ListBullet"/>
              <w:rPr>
                <w:rFonts w:ascii="Calibri" w:hAnsi="Calibri" w:cs="Calibri"/>
                <w:noProof/>
                <w:sz w:val="16"/>
                <w:szCs w:val="16"/>
                <w:lang w:val="en-US"/>
              </w:rPr>
            </w:pPr>
            <w:r w:rsidRPr="001A52E5">
              <w:rPr>
                <w:rFonts w:ascii="Calibri" w:hAnsi="Calibri" w:cs="Calibri"/>
                <w:lang w:val="en-US"/>
              </w:rPr>
              <w:t>D</w:t>
            </w:r>
            <w:r w:rsidRPr="001A52E5">
              <w:rPr>
                <w:rFonts w:ascii="Calibri" w:hAnsi="Calibri" w:cs="Calibri"/>
                <w:lang w:val="en-US"/>
              </w:rPr>
              <w:t>esigning IAM service architecture (AD DS, AD FS, AD CS, AAD)</w:t>
            </w:r>
          </w:p>
          <w:p w14:paraId="4E600AEC" w14:textId="631D9D92" w:rsidR="00A91E54" w:rsidRPr="001A52E5" w:rsidRDefault="00A91E54" w:rsidP="00E22499">
            <w:pPr>
              <w:pStyle w:val="ListBullet"/>
              <w:rPr>
                <w:rFonts w:ascii="Calibri" w:hAnsi="Calibri" w:cs="Calibri"/>
                <w:lang w:val="en-US"/>
              </w:rPr>
            </w:pPr>
            <w:r w:rsidRPr="001A52E5">
              <w:rPr>
                <w:rFonts w:ascii="Calibri" w:hAnsi="Calibri" w:cs="Calibri"/>
                <w:lang w:val="en-US"/>
              </w:rPr>
              <w:t>U</w:t>
            </w:r>
            <w:r w:rsidRPr="001A52E5">
              <w:rPr>
                <w:rFonts w:ascii="Calibri" w:hAnsi="Calibri" w:cs="Calibri"/>
                <w:lang w:val="en-US"/>
              </w:rPr>
              <w:t>tilization of TOGAF framework</w:t>
            </w:r>
          </w:p>
          <w:p w14:paraId="47FA3E85" w14:textId="3090BDD1" w:rsidR="00A91E54" w:rsidRPr="00C5651F" w:rsidRDefault="00A91E54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Solution</w:t>
            </w:r>
            <w:r w:rsidRPr="00C5651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Manager</w:t>
            </w:r>
          </w:p>
          <w:p w14:paraId="663D5712" w14:textId="086722B6" w:rsidR="00A91E54" w:rsidRPr="000F5771" w:rsidRDefault="00A91E54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IBM Client Innovation Center</w:t>
            </w:r>
            <w:r w:rsidRPr="000F5771">
              <w:rPr>
                <w:rFonts w:ascii="Calibri" w:hAnsi="Calibri" w:cs="Calibri"/>
                <w:noProof/>
                <w:lang w:val="en-US"/>
              </w:rPr>
              <w:t xml:space="preserve"> / Poland / </w:t>
            </w:r>
            <w:r>
              <w:rPr>
                <w:rFonts w:ascii="Calibri" w:hAnsi="Calibri" w:cs="Calibri"/>
                <w:noProof/>
                <w:lang w:val="en-US"/>
              </w:rPr>
              <w:t>Jul</w:t>
            </w:r>
            <w:r w:rsidRPr="000F5771">
              <w:rPr>
                <w:rFonts w:ascii="Calibri" w:hAnsi="Calibri" w:cs="Calibri"/>
                <w:noProof/>
                <w:lang w:val="en-US"/>
              </w:rPr>
              <w:t>-20</w:t>
            </w:r>
            <w:r>
              <w:rPr>
                <w:rFonts w:ascii="Calibri" w:hAnsi="Calibri" w:cs="Calibri"/>
                <w:noProof/>
                <w:lang w:val="en-US"/>
              </w:rPr>
              <w:t>10</w:t>
            </w:r>
            <w:r w:rsidRPr="000F5771">
              <w:rPr>
                <w:rFonts w:ascii="Calibri" w:hAnsi="Calibri" w:cs="Calibri"/>
                <w:noProof/>
                <w:lang w:val="en-US"/>
              </w:rPr>
              <w:t xml:space="preserve"> </w:t>
            </w:r>
            <w:r>
              <w:rPr>
                <w:rFonts w:ascii="Calibri" w:hAnsi="Calibri" w:cs="Calibri"/>
                <w:noProof/>
                <w:lang w:val="en-US"/>
              </w:rPr>
              <w:t>–</w:t>
            </w:r>
            <w:r w:rsidRPr="000F5771">
              <w:rPr>
                <w:rFonts w:ascii="Calibri" w:hAnsi="Calibri" w:cs="Calibri"/>
                <w:noProof/>
                <w:lang w:val="en-US"/>
              </w:rPr>
              <w:t xml:space="preserve"> </w:t>
            </w:r>
            <w:r>
              <w:rPr>
                <w:rFonts w:ascii="Calibri" w:hAnsi="Calibri" w:cs="Calibri"/>
                <w:noProof/>
                <w:lang w:val="en-US"/>
              </w:rPr>
              <w:t>May- 2017</w:t>
            </w:r>
          </w:p>
          <w:p w14:paraId="5A4236D0" w14:textId="33E77128" w:rsidR="00A91E54" w:rsidRDefault="00A91E54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D</w:t>
            </w:r>
            <w:r w:rsidRPr="00A91E54">
              <w:rPr>
                <w:rFonts w:ascii="Calibri" w:hAnsi="Calibri" w:cs="Calibri"/>
                <w:noProof/>
                <w:lang w:val="en-US"/>
              </w:rPr>
              <w:t>evelopment of technical solution design documents</w:t>
            </w:r>
          </w:p>
          <w:p w14:paraId="393DAB45" w14:textId="5CDD215C" w:rsidR="00A91E54" w:rsidRPr="000F5771" w:rsidRDefault="00A91E54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A</w:t>
            </w:r>
            <w:r w:rsidRPr="00A91E54">
              <w:rPr>
                <w:rFonts w:ascii="Calibri" w:hAnsi="Calibri" w:cs="Calibri"/>
                <w:noProof/>
                <w:lang w:val="en-US"/>
              </w:rPr>
              <w:t>ssessment and implementation of SoWs and POCs</w:t>
            </w:r>
          </w:p>
          <w:p w14:paraId="0DE04A84" w14:textId="02B1FBA3" w:rsidR="00A91E54" w:rsidRPr="00C5651F" w:rsidRDefault="00A91E54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Senior System Engineer</w:t>
            </w:r>
          </w:p>
          <w:p w14:paraId="70975243" w14:textId="2B110DCE" w:rsidR="00A91E54" w:rsidRPr="00A91E54" w:rsidRDefault="00A91E54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 xml:space="preserve">Bank DnB NORD S.A. / Poland / </w:t>
            </w:r>
            <w:r w:rsidRPr="00A91E54">
              <w:rPr>
                <w:rFonts w:ascii="Calibri" w:hAnsi="Calibri" w:cs="Calibri"/>
                <w:noProof/>
                <w:lang w:val="en-US"/>
              </w:rPr>
              <w:t>Jul</w:t>
            </w:r>
            <w:r w:rsidRPr="00A91E54">
              <w:rPr>
                <w:rFonts w:ascii="Calibri" w:hAnsi="Calibri" w:cs="Calibri"/>
                <w:noProof/>
                <w:lang w:val="en-US"/>
              </w:rPr>
              <w:t>-20</w:t>
            </w:r>
            <w:r w:rsidRPr="00A91E54">
              <w:rPr>
                <w:rFonts w:ascii="Calibri" w:hAnsi="Calibri" w:cs="Calibri"/>
                <w:noProof/>
                <w:lang w:val="en-US"/>
              </w:rPr>
              <w:t>0</w:t>
            </w:r>
            <w:r w:rsidRPr="00A91E54">
              <w:rPr>
                <w:rFonts w:ascii="Calibri" w:hAnsi="Calibri" w:cs="Calibri"/>
                <w:noProof/>
                <w:lang w:val="en-US"/>
              </w:rPr>
              <w:t xml:space="preserve">2 – </w:t>
            </w:r>
            <w:r w:rsidRPr="00A91E54">
              <w:rPr>
                <w:rFonts w:ascii="Calibri" w:hAnsi="Calibri" w:cs="Calibri"/>
                <w:noProof/>
                <w:lang w:val="en-US"/>
              </w:rPr>
              <w:t>Jun</w:t>
            </w:r>
            <w:r w:rsidRPr="00A91E54">
              <w:rPr>
                <w:rFonts w:ascii="Calibri" w:hAnsi="Calibri" w:cs="Calibri"/>
                <w:noProof/>
                <w:lang w:val="en-US"/>
              </w:rPr>
              <w:t>-20</w:t>
            </w:r>
            <w:r w:rsidRPr="00A91E54">
              <w:rPr>
                <w:rFonts w:ascii="Calibri" w:hAnsi="Calibri" w:cs="Calibri"/>
                <w:noProof/>
                <w:lang w:val="en-US"/>
              </w:rPr>
              <w:t>10</w:t>
            </w:r>
          </w:p>
          <w:p w14:paraId="783BC9E6" w14:textId="72523C7B" w:rsidR="00A91E54" w:rsidRDefault="00A91E54" w:rsidP="00E22499">
            <w:pPr>
              <w:pStyle w:val="ListBullet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M</w:t>
            </w:r>
            <w:r w:rsidRPr="00A91E54">
              <w:rPr>
                <w:rFonts w:ascii="Calibri" w:hAnsi="Calibri" w:cs="Calibri"/>
                <w:noProof/>
              </w:rPr>
              <w:t>anagement of IT infrastructure</w:t>
            </w:r>
          </w:p>
          <w:p w14:paraId="28BD7C9C" w14:textId="632B7C10" w:rsidR="00A91E54" w:rsidRPr="000F5771" w:rsidRDefault="00A91E54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Design and i</w:t>
            </w:r>
            <w:r w:rsidRPr="00A91E54">
              <w:rPr>
                <w:rFonts w:ascii="Calibri" w:hAnsi="Calibri" w:cs="Calibri"/>
                <w:noProof/>
                <w:lang w:val="en-US"/>
              </w:rPr>
              <w:t xml:space="preserve">mplementation of </w:t>
            </w:r>
            <w:r>
              <w:rPr>
                <w:rFonts w:ascii="Calibri" w:hAnsi="Calibri" w:cs="Calibri"/>
                <w:noProof/>
                <w:lang w:val="en-US"/>
              </w:rPr>
              <w:t xml:space="preserve">the </w:t>
            </w:r>
            <w:r w:rsidRPr="00A91E54">
              <w:rPr>
                <w:rFonts w:ascii="Calibri" w:hAnsi="Calibri" w:cs="Calibri"/>
                <w:noProof/>
                <w:lang w:val="en-US"/>
              </w:rPr>
              <w:t xml:space="preserve">core </w:t>
            </w:r>
            <w:r>
              <w:rPr>
                <w:rFonts w:ascii="Calibri" w:hAnsi="Calibri" w:cs="Calibri"/>
                <w:noProof/>
                <w:lang w:val="en-US"/>
              </w:rPr>
              <w:t xml:space="preserve">IT </w:t>
            </w:r>
            <w:r w:rsidRPr="00A91E54">
              <w:rPr>
                <w:rFonts w:ascii="Calibri" w:hAnsi="Calibri" w:cs="Calibri"/>
                <w:noProof/>
                <w:lang w:val="en-US"/>
              </w:rPr>
              <w:t>services including LAN, WAN, AD</w:t>
            </w:r>
          </w:p>
          <w:p w14:paraId="0862307C" w14:textId="5324D768" w:rsidR="00A91E54" w:rsidRPr="00C5651F" w:rsidRDefault="00CB2B48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IT Manager</w:t>
            </w:r>
          </w:p>
          <w:p w14:paraId="39EAC749" w14:textId="515AC48A" w:rsidR="00A91E54" w:rsidRPr="00A91E54" w:rsidRDefault="00A91E54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 xml:space="preserve">ABB Support Sp. z o.o. / Poland / </w:t>
            </w:r>
            <w:r w:rsidR="00CB2B48">
              <w:rPr>
                <w:rFonts w:ascii="Calibri" w:hAnsi="Calibri" w:cs="Calibri"/>
                <w:noProof/>
                <w:lang w:val="en-US"/>
              </w:rPr>
              <w:t>Jun</w:t>
            </w:r>
            <w:r w:rsidRPr="00A91E54">
              <w:rPr>
                <w:rFonts w:ascii="Calibri" w:hAnsi="Calibri" w:cs="Calibri"/>
                <w:noProof/>
                <w:lang w:val="en-US"/>
              </w:rPr>
              <w:t>-</w:t>
            </w:r>
            <w:r w:rsidR="00CB2B48">
              <w:rPr>
                <w:rFonts w:ascii="Calibri" w:hAnsi="Calibri" w:cs="Calibri"/>
                <w:noProof/>
                <w:lang w:val="en-US"/>
              </w:rPr>
              <w:t>1998</w:t>
            </w:r>
            <w:r w:rsidRPr="00A91E54">
              <w:rPr>
                <w:rFonts w:ascii="Calibri" w:hAnsi="Calibri" w:cs="Calibri"/>
                <w:noProof/>
                <w:lang w:val="en-US"/>
              </w:rPr>
              <w:t xml:space="preserve"> – </w:t>
            </w:r>
            <w:r w:rsidR="00CB2B48">
              <w:rPr>
                <w:rFonts w:ascii="Calibri" w:hAnsi="Calibri" w:cs="Calibri"/>
                <w:noProof/>
                <w:lang w:val="en-US"/>
              </w:rPr>
              <w:t>Jun</w:t>
            </w:r>
            <w:r w:rsidRPr="00A91E54">
              <w:rPr>
                <w:rFonts w:ascii="Calibri" w:hAnsi="Calibri" w:cs="Calibri"/>
                <w:noProof/>
                <w:lang w:val="en-US"/>
              </w:rPr>
              <w:t>-20</w:t>
            </w:r>
            <w:r w:rsidR="00CB2B48">
              <w:rPr>
                <w:rFonts w:ascii="Calibri" w:hAnsi="Calibri" w:cs="Calibri"/>
                <w:noProof/>
                <w:lang w:val="en-US"/>
              </w:rPr>
              <w:t>0</w:t>
            </w:r>
            <w:r w:rsidRPr="00A91E54">
              <w:rPr>
                <w:rFonts w:ascii="Calibri" w:hAnsi="Calibri" w:cs="Calibri"/>
                <w:noProof/>
                <w:lang w:val="en-US"/>
              </w:rPr>
              <w:t>2</w:t>
            </w:r>
          </w:p>
          <w:p w14:paraId="7EEC04DF" w14:textId="6876F2CA" w:rsidR="00A91E54" w:rsidRDefault="00CB2B48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M</w:t>
            </w:r>
            <w:r w:rsidRPr="00CB2B48">
              <w:rPr>
                <w:rFonts w:ascii="Calibri" w:hAnsi="Calibri" w:cs="Calibri"/>
                <w:noProof/>
                <w:lang w:val="en-US"/>
              </w:rPr>
              <w:t>anagement of IT infrastructure</w:t>
            </w:r>
          </w:p>
          <w:p w14:paraId="3F83D88C" w14:textId="1326434B" w:rsidR="00A91E54" w:rsidRDefault="00CB2B48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A</w:t>
            </w:r>
            <w:r w:rsidRPr="00CB2B48">
              <w:rPr>
                <w:rFonts w:ascii="Calibri" w:hAnsi="Calibri" w:cs="Calibri"/>
                <w:noProof/>
                <w:lang w:val="en-US"/>
              </w:rPr>
              <w:t>ssistance in implementation of MRP II system and E2E support of non-it employees</w:t>
            </w:r>
          </w:p>
          <w:p w14:paraId="40173E50" w14:textId="421E1AAF" w:rsidR="00A91E54" w:rsidRPr="00C5651F" w:rsidRDefault="00CB2B48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Software Engineer</w:t>
            </w:r>
          </w:p>
          <w:p w14:paraId="56BE5987" w14:textId="1ED1D7E2" w:rsidR="00A91E54" w:rsidRPr="00622324" w:rsidRDefault="00CB2B48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622324">
              <w:rPr>
                <w:rFonts w:ascii="Calibri" w:hAnsi="Calibri" w:cs="Calibri"/>
                <w:noProof/>
                <w:lang w:val="en-US"/>
              </w:rPr>
              <w:t>KESZ Sp. z o.o.</w:t>
            </w:r>
            <w:r w:rsidR="00A91E54" w:rsidRPr="00622324">
              <w:rPr>
                <w:rFonts w:ascii="Calibri" w:hAnsi="Calibri" w:cs="Calibri"/>
                <w:noProof/>
                <w:lang w:val="en-US"/>
              </w:rPr>
              <w:t xml:space="preserve"> / Poland / </w:t>
            </w:r>
            <w:r w:rsidRPr="00622324">
              <w:rPr>
                <w:rFonts w:ascii="Calibri" w:hAnsi="Calibri" w:cs="Calibri"/>
                <w:noProof/>
                <w:lang w:val="en-US"/>
              </w:rPr>
              <w:t>Jul</w:t>
            </w:r>
            <w:r w:rsidR="00A91E54" w:rsidRPr="00622324">
              <w:rPr>
                <w:rFonts w:ascii="Calibri" w:hAnsi="Calibri" w:cs="Calibri"/>
                <w:noProof/>
                <w:lang w:val="en-US"/>
              </w:rPr>
              <w:t>-</w:t>
            </w:r>
            <w:r w:rsidRPr="00622324">
              <w:rPr>
                <w:rFonts w:ascii="Calibri" w:hAnsi="Calibri" w:cs="Calibri"/>
                <w:noProof/>
                <w:lang w:val="en-US"/>
              </w:rPr>
              <w:t>1997</w:t>
            </w:r>
            <w:r w:rsidR="00A91E54" w:rsidRPr="00622324">
              <w:rPr>
                <w:rFonts w:ascii="Calibri" w:hAnsi="Calibri" w:cs="Calibri"/>
                <w:noProof/>
                <w:lang w:val="en-US"/>
              </w:rPr>
              <w:t xml:space="preserve"> – </w:t>
            </w:r>
            <w:r w:rsidRPr="00622324">
              <w:rPr>
                <w:rFonts w:ascii="Calibri" w:hAnsi="Calibri" w:cs="Calibri"/>
                <w:noProof/>
                <w:lang w:val="en-US"/>
              </w:rPr>
              <w:t>Jul</w:t>
            </w:r>
            <w:r w:rsidR="00A91E54" w:rsidRPr="00622324">
              <w:rPr>
                <w:rFonts w:ascii="Calibri" w:hAnsi="Calibri" w:cs="Calibri"/>
                <w:noProof/>
                <w:lang w:val="en-US"/>
              </w:rPr>
              <w:t>-</w:t>
            </w:r>
            <w:r w:rsidRPr="00622324">
              <w:rPr>
                <w:rFonts w:ascii="Calibri" w:hAnsi="Calibri" w:cs="Calibri"/>
                <w:noProof/>
                <w:lang w:val="en-US"/>
              </w:rPr>
              <w:t>1998</w:t>
            </w:r>
          </w:p>
          <w:p w14:paraId="5F7D8168" w14:textId="5F69AB1A" w:rsidR="00A91E54" w:rsidRDefault="00CB2B48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D</w:t>
            </w:r>
            <w:r w:rsidRPr="00CB2B48">
              <w:rPr>
                <w:rFonts w:ascii="Calibri" w:hAnsi="Calibri" w:cs="Calibri"/>
                <w:noProof/>
                <w:lang w:val="en-US"/>
              </w:rPr>
              <w:t>evelopment of system for distributed sale in Progress RDBMS</w:t>
            </w:r>
          </w:p>
          <w:p w14:paraId="6CDA6C2A" w14:textId="4D811ADB" w:rsidR="00A91E54" w:rsidRDefault="00CB2B48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M</w:t>
            </w:r>
            <w:r w:rsidRPr="00CB2B48">
              <w:rPr>
                <w:rFonts w:ascii="Calibri" w:hAnsi="Calibri" w:cs="Calibri"/>
                <w:noProof/>
                <w:lang w:val="en-US"/>
              </w:rPr>
              <w:t>onitoring system performance</w:t>
            </w:r>
          </w:p>
          <w:p w14:paraId="61C74911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56BA0705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1D09C711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32796522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32C8CA1E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53E1D244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216DDD7F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060FB557" w14:textId="030E7A1B" w:rsidR="001A52E5" w:rsidRPr="00A91E54" w:rsidRDefault="001A52E5" w:rsidP="001A52E5">
            <w:pPr>
              <w:pStyle w:val="Heading1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After Hours</w:t>
            </w:r>
          </w:p>
          <w:p w14:paraId="6DC0A6B8" w14:textId="03DC330B" w:rsidR="001A52E5" w:rsidRDefault="001A52E5" w:rsidP="001A52E5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1A52E5">
              <w:rPr>
                <w:rFonts w:ascii="Calibri" w:hAnsi="Calibri" w:cs="Calibri"/>
                <w:noProof/>
                <w:lang w:val="en-US"/>
              </w:rPr>
              <w:t>Development of custom ML forecasting models based on Forex data</w:t>
            </w:r>
          </w:p>
          <w:p w14:paraId="366F9B21" w14:textId="3289753B" w:rsidR="001A52E5" w:rsidRDefault="001A52E5" w:rsidP="001A52E5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1A52E5">
              <w:rPr>
                <w:rFonts w:ascii="Calibri" w:hAnsi="Calibri" w:cs="Calibri"/>
                <w:noProof/>
                <w:lang w:val="en-US"/>
              </w:rPr>
              <w:t>Development of restricted Azure landing zone for Data Scientists</w:t>
            </w:r>
          </w:p>
          <w:p w14:paraId="6EA4C6CB" w14:textId="797FECA5" w:rsidR="00A91E54" w:rsidRPr="00F4765D" w:rsidRDefault="001A52E5" w:rsidP="00F4765D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1A52E5">
              <w:rPr>
                <w:rFonts w:ascii="Calibri" w:hAnsi="Calibri" w:cs="Calibri"/>
                <w:noProof/>
                <w:lang w:val="en-US"/>
              </w:rPr>
              <w:t>Playing with Blockchain, Smart Contracts, Solidity, DApp, etc.</w:t>
            </w:r>
          </w:p>
          <w:p w14:paraId="12746AFE" w14:textId="77777777" w:rsidR="001A52E5" w:rsidRPr="00C5651F" w:rsidRDefault="001A52E5" w:rsidP="00E22499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noProof/>
                <w:lang w:val="en-US"/>
              </w:rPr>
            </w:pPr>
          </w:p>
        </w:tc>
      </w:tr>
    </w:tbl>
    <w:p w14:paraId="4BDC4A9B" w14:textId="0DF06A4A" w:rsidR="004B50DE" w:rsidRPr="00A50AFD" w:rsidRDefault="004B50DE" w:rsidP="00F4765D">
      <w:pPr>
        <w:rPr>
          <w:rFonts w:ascii="Calibri" w:hAnsi="Calibri" w:cs="Calibri"/>
          <w:noProof/>
          <w:lang w:val="en-US"/>
        </w:rPr>
      </w:pPr>
    </w:p>
    <w:sectPr w:rsidR="004B50DE" w:rsidRPr="00A50AFD" w:rsidSect="00A27317">
      <w:headerReference w:type="default" r:id="rId41"/>
      <w:footerReference w:type="default" r:id="rId42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D04BF" w14:textId="77777777" w:rsidR="008C2BF2" w:rsidRDefault="008C2BF2" w:rsidP="00B21D64">
      <w:pPr>
        <w:spacing w:after="0" w:line="240" w:lineRule="auto"/>
      </w:pPr>
      <w:r>
        <w:separator/>
      </w:r>
    </w:p>
  </w:endnote>
  <w:endnote w:type="continuationSeparator" w:id="0">
    <w:p w14:paraId="3937C86B" w14:textId="77777777" w:rsidR="008C2BF2" w:rsidRDefault="008C2BF2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50548" w14:textId="24E4C26F" w:rsidR="00A96376" w:rsidRPr="00AA0CAE" w:rsidRDefault="00AA0CAE">
    <w:pPr>
      <w:pStyle w:val="Footer"/>
      <w:rPr>
        <w:lang w:val="en-US"/>
      </w:rPr>
    </w:pPr>
    <w:r w:rsidRPr="004D5C64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12B9EAF" wp14:editId="6B303BA6">
          <wp:simplePos x="0" y="0"/>
          <wp:positionH relativeFrom="margin">
            <wp:align>left</wp:align>
          </wp:positionH>
          <wp:positionV relativeFrom="paragraph">
            <wp:posOffset>37465</wp:posOffset>
          </wp:positionV>
          <wp:extent cx="904875" cy="338888"/>
          <wp:effectExtent l="0" t="0" r="0" b="4445"/>
          <wp:wrapNone/>
          <wp:docPr id="4" name="Picture 1" descr="togaf9-certifi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ogaf9-certifi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38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7B5F959D" wp14:editId="0E44CFAD">
          <wp:simplePos x="0" y="0"/>
          <wp:positionH relativeFrom="column">
            <wp:posOffset>1523364</wp:posOffset>
          </wp:positionH>
          <wp:positionV relativeFrom="paragraph">
            <wp:posOffset>46990</wp:posOffset>
          </wp:positionV>
          <wp:extent cx="333375" cy="333375"/>
          <wp:effectExtent l="0" t="0" r="9525" b="9525"/>
          <wp:wrapNone/>
          <wp:docPr id="1580554396" name="Obraz 2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0554396" name="Obraz 2" descr="A blue and white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5C64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2CF1FDD3" wp14:editId="24FD9ED5">
          <wp:simplePos x="0" y="0"/>
          <wp:positionH relativeFrom="margin">
            <wp:posOffset>1095375</wp:posOffset>
          </wp:positionH>
          <wp:positionV relativeFrom="paragraph">
            <wp:posOffset>37465</wp:posOffset>
          </wp:positionV>
          <wp:extent cx="342900" cy="342900"/>
          <wp:effectExtent l="0" t="0" r="0" b="0"/>
          <wp:wrapNone/>
          <wp:docPr id="1855192484" name="Obraz 3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192484" name="Obraz 3" descr="A blue and white logo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90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6376">
      <w:rPr>
        <w:noProof/>
        <w:lang w:bidi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C50EE5" wp14:editId="00DFC7A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2540" b="0"/>
              <wp:wrapNone/>
              <wp:docPr id="128" name="Prostokąt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85A9F3" w14:textId="223431D8" w:rsidR="00AA0CAE" w:rsidRPr="00AA0CAE" w:rsidRDefault="00AA0CAE" w:rsidP="00622324">
                          <w:pPr>
                            <w:ind w:left="4962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A0CAE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Hereby I agree on using my personal data for the reasons of recruitment process </w:t>
                          </w:r>
                          <w:proofErr w:type="spellStart"/>
                          <w:r w:rsidRPr="00AA0CAE">
                            <w:rPr>
                              <w:sz w:val="12"/>
                              <w:szCs w:val="12"/>
                              <w:lang w:val="en-US"/>
                            </w:rPr>
                            <w:t>realisation</w:t>
                          </w:r>
                          <w:proofErr w:type="spellEnd"/>
                          <w:r w:rsidRPr="00AA0CAE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 needs according to legal regulations issued August 29, 1997 O OCHRONIE DANYCH OSOBOWYCH (Dz. U. Nr 133 poz.883)"</w:t>
                          </w:r>
                        </w:p>
                        <w:p w14:paraId="04F84542" w14:textId="704BACE1" w:rsidR="00AA0CAE" w:rsidRDefault="00AA0CAE">
                          <w:r w:rsidRPr="00AA0CAE">
                            <w:rPr>
                              <w:lang w:val="en-US"/>
                            </w:rPr>
                            <w:t xml:space="preserve">Hereby I agree on using my personal data for the reasons of recruitment process </w:t>
                          </w:r>
                          <w:proofErr w:type="spellStart"/>
                          <w:r w:rsidRPr="00AA0CAE">
                            <w:rPr>
                              <w:lang w:val="en-US"/>
                            </w:rPr>
                            <w:t>realisation</w:t>
                          </w:r>
                          <w:proofErr w:type="spellEnd"/>
                          <w:r w:rsidRPr="00AA0CAE">
                            <w:rPr>
                              <w:lang w:val="en-US"/>
                            </w:rPr>
                            <w:t xml:space="preserve"> needs according to legal regulations issued August 29, 1997 O OCHRONIE DANYCH OSOBOWYCH (Dz. U. Nr 133 poz.883)"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C50EE5" id="Prostokąt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" fillcolor="#cdedda [3207]" stroked="f" strokeweight="1pt">
              <v:textbox>
                <w:txbxContent>
                  <w:p w14:paraId="4385A9F3" w14:textId="223431D8" w:rsidR="00AA0CAE" w:rsidRPr="00AA0CAE" w:rsidRDefault="00AA0CAE" w:rsidP="00622324">
                    <w:pPr>
                      <w:ind w:left="4962"/>
                      <w:rPr>
                        <w:sz w:val="12"/>
                        <w:szCs w:val="12"/>
                        <w:lang w:val="en-US"/>
                      </w:rPr>
                    </w:pPr>
                    <w:r w:rsidRPr="00AA0CAE">
                      <w:rPr>
                        <w:sz w:val="12"/>
                        <w:szCs w:val="12"/>
                        <w:lang w:val="en-US"/>
                      </w:rPr>
                      <w:t xml:space="preserve">Hereby I agree on using my personal data for the reasons of recruitment process </w:t>
                    </w:r>
                    <w:proofErr w:type="spellStart"/>
                    <w:r w:rsidRPr="00AA0CAE">
                      <w:rPr>
                        <w:sz w:val="12"/>
                        <w:szCs w:val="12"/>
                        <w:lang w:val="en-US"/>
                      </w:rPr>
                      <w:t>realisation</w:t>
                    </w:r>
                    <w:proofErr w:type="spellEnd"/>
                    <w:r w:rsidRPr="00AA0CAE">
                      <w:rPr>
                        <w:sz w:val="12"/>
                        <w:szCs w:val="12"/>
                        <w:lang w:val="en-US"/>
                      </w:rPr>
                      <w:t xml:space="preserve"> needs according to legal regulations issued August 29, 1997 O OCHRONIE DANYCH OSOBOWYCH (Dz. U. Nr 133 poz.883)"</w:t>
                    </w:r>
                  </w:p>
                  <w:p w14:paraId="04F84542" w14:textId="704BACE1" w:rsidR="00AA0CAE" w:rsidRDefault="00AA0CAE">
                    <w:r w:rsidRPr="00AA0CAE">
                      <w:rPr>
                        <w:lang w:val="en-US"/>
                      </w:rPr>
                      <w:t xml:space="preserve">Hereby I agree on using my personal data for the reasons of recruitment process </w:t>
                    </w:r>
                    <w:proofErr w:type="spellStart"/>
                    <w:r w:rsidRPr="00AA0CAE">
                      <w:rPr>
                        <w:lang w:val="en-US"/>
                      </w:rPr>
                      <w:t>realisation</w:t>
                    </w:r>
                    <w:proofErr w:type="spellEnd"/>
                    <w:r w:rsidRPr="00AA0CAE">
                      <w:rPr>
                        <w:lang w:val="en-US"/>
                      </w:rPr>
                      <w:t xml:space="preserve"> needs according to legal regulations issued August 29, 1997 O OCHRONIE DANYCH OSOBOWYCH (Dz. U. Nr 133 poz.883)"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24FEC" w14:textId="77777777" w:rsidR="008C2BF2" w:rsidRDefault="008C2BF2" w:rsidP="00B21D64">
      <w:pPr>
        <w:spacing w:after="0" w:line="240" w:lineRule="auto"/>
      </w:pPr>
      <w:r>
        <w:separator/>
      </w:r>
    </w:p>
  </w:footnote>
  <w:footnote w:type="continuationSeparator" w:id="0">
    <w:p w14:paraId="17B3C646" w14:textId="77777777" w:rsidR="008C2BF2" w:rsidRDefault="008C2BF2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0DA17" w14:textId="77777777" w:rsidR="00B21D64" w:rsidRDefault="00997E86">
    <w:pPr>
      <w:pStyle w:val="Header"/>
    </w:pPr>
    <w:r>
      <w:rPr>
        <w:noProof/>
        <w:lang w:bidi="pl-PL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09822C0" wp14:editId="0779F55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upa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Prostokąt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Prostokąt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Prostokąt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7BDA7B" id="Grupa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">
              <v:rect id="Prostokąt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Prostokąt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Prostokąt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Listapunktowana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D4134"/>
    <w:multiLevelType w:val="hybridMultilevel"/>
    <w:tmpl w:val="7526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Listapunktowana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02295742">
    <w:abstractNumId w:val="7"/>
  </w:num>
  <w:num w:numId="2" w16cid:durableId="1194461893">
    <w:abstractNumId w:val="9"/>
  </w:num>
  <w:num w:numId="3" w16cid:durableId="45180210">
    <w:abstractNumId w:val="6"/>
  </w:num>
  <w:num w:numId="4" w16cid:durableId="1041779929">
    <w:abstractNumId w:val="3"/>
  </w:num>
  <w:num w:numId="5" w16cid:durableId="1489327722">
    <w:abstractNumId w:val="5"/>
  </w:num>
  <w:num w:numId="6" w16cid:durableId="573049001">
    <w:abstractNumId w:val="8"/>
  </w:num>
  <w:num w:numId="7" w16cid:durableId="142308820">
    <w:abstractNumId w:val="0"/>
  </w:num>
  <w:num w:numId="8" w16cid:durableId="1585651051">
    <w:abstractNumId w:val="1"/>
  </w:num>
  <w:num w:numId="9" w16cid:durableId="358970674">
    <w:abstractNumId w:val="4"/>
  </w:num>
  <w:num w:numId="10" w16cid:durableId="898634627">
    <w:abstractNumId w:val="2"/>
  </w:num>
  <w:num w:numId="11" w16cid:durableId="552623905">
    <w:abstractNumId w:val="4"/>
  </w:num>
  <w:num w:numId="12" w16cid:durableId="835413180">
    <w:abstractNumId w:val="4"/>
  </w:num>
  <w:num w:numId="13" w16cid:durableId="912157711">
    <w:abstractNumId w:val="4"/>
  </w:num>
  <w:num w:numId="14" w16cid:durableId="1979914365">
    <w:abstractNumId w:val="4"/>
  </w:num>
  <w:num w:numId="15" w16cid:durableId="315884418">
    <w:abstractNumId w:val="4"/>
  </w:num>
  <w:num w:numId="16" w16cid:durableId="1560289599">
    <w:abstractNumId w:val="4"/>
  </w:num>
  <w:num w:numId="17" w16cid:durableId="192228856">
    <w:abstractNumId w:val="4"/>
  </w:num>
  <w:num w:numId="18" w16cid:durableId="940723683">
    <w:abstractNumId w:val="4"/>
  </w:num>
  <w:num w:numId="19" w16cid:durableId="1911428551">
    <w:abstractNumId w:val="4"/>
  </w:num>
  <w:num w:numId="20" w16cid:durableId="1379476200">
    <w:abstractNumId w:val="4"/>
  </w:num>
  <w:num w:numId="21" w16cid:durableId="324213321">
    <w:abstractNumId w:val="4"/>
  </w:num>
  <w:num w:numId="22" w16cid:durableId="1776291566">
    <w:abstractNumId w:val="4"/>
  </w:num>
  <w:num w:numId="23" w16cid:durableId="186145903">
    <w:abstractNumId w:val="4"/>
  </w:num>
  <w:num w:numId="24" w16cid:durableId="148862102">
    <w:abstractNumId w:val="4"/>
  </w:num>
  <w:num w:numId="25" w16cid:durableId="1090277237">
    <w:abstractNumId w:val="4"/>
  </w:num>
  <w:num w:numId="26" w16cid:durableId="1741824679">
    <w:abstractNumId w:val="4"/>
  </w:num>
  <w:num w:numId="27" w16cid:durableId="660699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CF"/>
    <w:rsid w:val="000161E1"/>
    <w:rsid w:val="00021303"/>
    <w:rsid w:val="000B35F4"/>
    <w:rsid w:val="000D3E6B"/>
    <w:rsid w:val="000F5771"/>
    <w:rsid w:val="00107E81"/>
    <w:rsid w:val="00126717"/>
    <w:rsid w:val="00134122"/>
    <w:rsid w:val="00144072"/>
    <w:rsid w:val="0018759B"/>
    <w:rsid w:val="001A52E5"/>
    <w:rsid w:val="0021475C"/>
    <w:rsid w:val="00223198"/>
    <w:rsid w:val="00253BC7"/>
    <w:rsid w:val="0027661B"/>
    <w:rsid w:val="00326D0E"/>
    <w:rsid w:val="00344E41"/>
    <w:rsid w:val="003A151A"/>
    <w:rsid w:val="003C0BB5"/>
    <w:rsid w:val="003E324F"/>
    <w:rsid w:val="003F2ED0"/>
    <w:rsid w:val="004067B9"/>
    <w:rsid w:val="004103C0"/>
    <w:rsid w:val="00452292"/>
    <w:rsid w:val="004865C2"/>
    <w:rsid w:val="00493D91"/>
    <w:rsid w:val="004B4147"/>
    <w:rsid w:val="004B50DE"/>
    <w:rsid w:val="004E389A"/>
    <w:rsid w:val="00552F9B"/>
    <w:rsid w:val="005636A7"/>
    <w:rsid w:val="005A20B8"/>
    <w:rsid w:val="005B7DB3"/>
    <w:rsid w:val="0061400D"/>
    <w:rsid w:val="00621B5C"/>
    <w:rsid w:val="00622324"/>
    <w:rsid w:val="006819CA"/>
    <w:rsid w:val="006C2DFF"/>
    <w:rsid w:val="007571B5"/>
    <w:rsid w:val="007772B1"/>
    <w:rsid w:val="007A122F"/>
    <w:rsid w:val="007F4176"/>
    <w:rsid w:val="00814964"/>
    <w:rsid w:val="008424CE"/>
    <w:rsid w:val="00890F1A"/>
    <w:rsid w:val="008B374F"/>
    <w:rsid w:val="008C2BF2"/>
    <w:rsid w:val="008E2197"/>
    <w:rsid w:val="00901014"/>
    <w:rsid w:val="00955071"/>
    <w:rsid w:val="00997E86"/>
    <w:rsid w:val="009B7D45"/>
    <w:rsid w:val="009E4A7E"/>
    <w:rsid w:val="00A159E0"/>
    <w:rsid w:val="00A21AF8"/>
    <w:rsid w:val="00A27317"/>
    <w:rsid w:val="00A50AFD"/>
    <w:rsid w:val="00A6425D"/>
    <w:rsid w:val="00A91E54"/>
    <w:rsid w:val="00A96376"/>
    <w:rsid w:val="00AA0CAE"/>
    <w:rsid w:val="00B03ED5"/>
    <w:rsid w:val="00B21D64"/>
    <w:rsid w:val="00B45FE6"/>
    <w:rsid w:val="00B73E22"/>
    <w:rsid w:val="00BB7CE4"/>
    <w:rsid w:val="00BC33C3"/>
    <w:rsid w:val="00BF0DAF"/>
    <w:rsid w:val="00BF1652"/>
    <w:rsid w:val="00C05345"/>
    <w:rsid w:val="00C32AB2"/>
    <w:rsid w:val="00C344AA"/>
    <w:rsid w:val="00C37B1A"/>
    <w:rsid w:val="00C5651F"/>
    <w:rsid w:val="00C777FF"/>
    <w:rsid w:val="00CB2B48"/>
    <w:rsid w:val="00CD2FD2"/>
    <w:rsid w:val="00D0045C"/>
    <w:rsid w:val="00D12DFD"/>
    <w:rsid w:val="00D136B0"/>
    <w:rsid w:val="00D171E8"/>
    <w:rsid w:val="00D62B7E"/>
    <w:rsid w:val="00E450FA"/>
    <w:rsid w:val="00E601CF"/>
    <w:rsid w:val="00E67FF3"/>
    <w:rsid w:val="00E81FCD"/>
    <w:rsid w:val="00F43F58"/>
    <w:rsid w:val="00F4765D"/>
    <w:rsid w:val="00F5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23D3C"/>
  <w15:chartTrackingRefBased/>
  <w15:docId w15:val="{26503407-BE36-45AE-ADB9-69038F8C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pl-PL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znak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D136B0"/>
    <w:pPr>
      <w:spacing w:before="360" w:after="120" w:line="192" w:lineRule="auto"/>
    </w:pPr>
    <w:rPr>
      <w:rFonts w:ascii="Times New Roman" w:eastAsiaTheme="majorEastAsia" w:hAnsi="Times New Roman" w:cstheme="majorBidi"/>
      <w:color w:val="CDEDDA" w:themeColor="accent4"/>
      <w:kern w:val="28"/>
      <w:sz w:val="44"/>
      <w:szCs w:val="56"/>
    </w:rPr>
  </w:style>
  <w:style w:type="character" w:customStyle="1" w:styleId="Logoznak">
    <w:name w:val="Logo — znak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D136B0"/>
    <w:rPr>
      <w:rFonts w:ascii="Times New Roman" w:eastAsiaTheme="majorEastAsia" w:hAnsi="Times New Roman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6B0"/>
    <w:pPr>
      <w:numPr>
        <w:ilvl w:val="1"/>
      </w:numPr>
      <w:spacing w:after="0" w:line="240" w:lineRule="auto"/>
    </w:pPr>
    <w:rPr>
      <w:rFonts w:ascii="Times New Roman" w:eastAsiaTheme="minorEastAsia" w:hAnsi="Times New Roman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36B0"/>
    <w:rPr>
      <w:rFonts w:ascii="Times New Roman" w:eastAsiaTheme="minorEastAsia" w:hAnsi="Times New Roman"/>
      <w:color w:val="CDEDDA" w:themeColor="accent4"/>
      <w:sz w:val="44"/>
      <w:szCs w:val="22"/>
    </w:rPr>
  </w:style>
  <w:style w:type="paragraph" w:customStyle="1" w:styleId="Stanowisko">
    <w:name w:val="Stanowisko"/>
    <w:basedOn w:val="Normal"/>
    <w:link w:val="Stanowiskoznak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Stanowiskoznak">
    <w:name w:val="Stanowisko — znak"/>
    <w:basedOn w:val="DefaultParagraphFont"/>
    <w:link w:val="Stanowisko"/>
    <w:uiPriority w:val="13"/>
    <w:rsid w:val="000161E1"/>
    <w:rPr>
      <w:color w:val="FFFFFF" w:themeColor="background1"/>
      <w:spacing w:val="120"/>
      <w:sz w:val="21"/>
    </w:rPr>
  </w:style>
  <w:style w:type="paragraph" w:customStyle="1" w:styleId="Wstp">
    <w:name w:val="Wstęp"/>
    <w:basedOn w:val="Normal"/>
    <w:link w:val="Wprowadzenieznak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Kontakt">
    <w:name w:val="Kontakt"/>
    <w:basedOn w:val="Normal"/>
    <w:link w:val="Kontaktznak"/>
    <w:uiPriority w:val="14"/>
    <w:qFormat/>
    <w:rsid w:val="00D136B0"/>
    <w:pPr>
      <w:spacing w:before="40" w:after="40" w:line="240" w:lineRule="auto"/>
    </w:pPr>
    <w:rPr>
      <w:rFonts w:ascii="Times New Roman" w:hAnsi="Times New Roman"/>
      <w:sz w:val="22"/>
    </w:rPr>
  </w:style>
  <w:style w:type="character" w:customStyle="1" w:styleId="Wprowadzenieznak">
    <w:name w:val="Wprowadzenie — znak"/>
    <w:basedOn w:val="DefaultParagraphFont"/>
    <w:link w:val="Wstp"/>
    <w:uiPriority w:val="15"/>
    <w:rsid w:val="000161E1"/>
    <w:rPr>
      <w:i/>
      <w:color w:val="1D3251" w:themeColor="accent5" w:themeShade="40"/>
      <w:sz w:val="28"/>
    </w:rPr>
  </w:style>
  <w:style w:type="paragraph" w:customStyle="1" w:styleId="Umiejtno">
    <w:name w:val="Umiejętność"/>
    <w:basedOn w:val="Normal"/>
    <w:link w:val="Umiejtnociznak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Kontaktznak">
    <w:name w:val="Kontakt — znak"/>
    <w:basedOn w:val="DefaultParagraphFont"/>
    <w:link w:val="Kontakt"/>
    <w:uiPriority w:val="14"/>
    <w:rsid w:val="00D136B0"/>
    <w:rPr>
      <w:rFonts w:ascii="Times New Roman" w:hAnsi="Times New Roman"/>
      <w:sz w:val="22"/>
    </w:rPr>
  </w:style>
  <w:style w:type="paragraph" w:customStyle="1" w:styleId="Ocenaumiejtnoci">
    <w:name w:val="Ocena umiejętności"/>
    <w:basedOn w:val="Normal"/>
    <w:link w:val="Ocenaumiejtnociznak"/>
    <w:uiPriority w:val="16"/>
    <w:qFormat/>
    <w:rsid w:val="00D136B0"/>
    <w:pPr>
      <w:jc w:val="center"/>
    </w:pPr>
    <w:rPr>
      <w:rFonts w:ascii="Times New Roman" w:hAnsi="Times New Roman"/>
      <w:color w:val="CDEDDA" w:themeColor="accent4"/>
      <w:kern w:val="24"/>
    </w:rPr>
  </w:style>
  <w:style w:type="character" w:customStyle="1" w:styleId="Umiejtnociznak">
    <w:name w:val="Umiejętności — znak"/>
    <w:basedOn w:val="DefaultParagraphFont"/>
    <w:link w:val="Umiejtno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Ocenaumiejtnociznak">
    <w:name w:val="Ocena umiejętności — znak"/>
    <w:basedOn w:val="DefaultParagraphFont"/>
    <w:link w:val="Ocenaumiejtnoci"/>
    <w:uiPriority w:val="16"/>
    <w:rsid w:val="00D136B0"/>
    <w:rPr>
      <w:rFonts w:ascii="Times New Roman" w:hAnsi="Times New Roman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Listapunktowana">
    <w:name w:val="Lista_punktowana"/>
    <w:uiPriority w:val="99"/>
    <w:rsid w:val="00A6425D"/>
    <w:pPr>
      <w:numPr>
        <w:numId w:val="8"/>
      </w:numPr>
    </w:pPr>
  </w:style>
  <w:style w:type="paragraph" w:customStyle="1" w:styleId="Opisstanowiska">
    <w:name w:val="Opis stanowiska"/>
    <w:basedOn w:val="Normal"/>
    <w:link w:val="Opisstanowiskaznak"/>
    <w:uiPriority w:val="18"/>
    <w:qFormat/>
    <w:rsid w:val="00A6425D"/>
    <w:pPr>
      <w:spacing w:after="0"/>
    </w:pPr>
  </w:style>
  <w:style w:type="character" w:customStyle="1" w:styleId="Opisstanowiskaznak">
    <w:name w:val="Opis stanowiska — znak"/>
    <w:basedOn w:val="DefaultParagraphFont"/>
    <w:link w:val="Opisstanowiska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E601CF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61B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58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193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39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155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53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71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5503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17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yperlink" Target="https://credentials.databricks.com/4f813723-23c7-4351-b796-689ca8b14e96" TargetMode="External"/><Relationship Id="rId39" Type="http://schemas.openxmlformats.org/officeDocument/2006/relationships/hyperlink" Target="https://learn.microsoft.com/en-us/training/courses/dp-100t01" TargetMode="External"/><Relationship Id="rId21" Type="http://schemas.openxmlformats.org/officeDocument/2006/relationships/image" Target="media/image12.svg"/><Relationship Id="rId34" Type="http://schemas.openxmlformats.org/officeDocument/2006/relationships/hyperlink" Target="https://learn.microsoft.com/en-us/training/courses/az-305t00" TargetMode="External"/><Relationship Id="rId42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learn.microsoft.com/api/credentials/share/en-us/WojciechPadzierkiewicz-1618/FF0B3145C8C0BD13?sharingId=50CC811613704F7C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togaf9-cert.opengroup.org/certified-individuals" TargetMode="External"/><Relationship Id="rId32" Type="http://schemas.openxmlformats.org/officeDocument/2006/relationships/hyperlink" Target="https://learn.microsoft.com/en-us/training/courses/az-104t00" TargetMode="External"/><Relationship Id="rId37" Type="http://schemas.openxmlformats.org/officeDocument/2006/relationships/hyperlink" Target="https://learn.microsoft.com/en-us/training/courses/az-700t00" TargetMode="External"/><Relationship Id="rId40" Type="http://schemas.openxmlformats.org/officeDocument/2006/relationships/hyperlink" Target="https://learn.microsoft.com/en-us/training/courses/dp-203t00" TargetMode="Externa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hyperlink" Target="https://www.linkedin.com/in/wojciechpazdzierkiewicz/" TargetMode="External"/><Relationship Id="rId28" Type="http://schemas.openxmlformats.org/officeDocument/2006/relationships/hyperlink" Target="https://learn.microsoft.com/api/credentials/share/en-au/WojciechPadzierkiewicz-1618/FCC47BA3F43F1A90?sharingId=50CC811613704F7C" TargetMode="External"/><Relationship Id="rId36" Type="http://schemas.openxmlformats.org/officeDocument/2006/relationships/hyperlink" Target="https://learn.microsoft.com/en-us/training/courses/az-500t00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hyperlink" Target="https://learn.microsoft.com/api/credentials/share/en-us/WojciechPadzierkiewicz-1618/B2D6485A1B57D5D9?sharingId=50CC811613704F7C" TargetMode="Externa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learn.microsoft.com/api/credentials/share/en-us/WojciechPadzierkiewicz-1618/CF472098A9C0F449?sharingId=50CC811613704F7C" TargetMode="External"/><Relationship Id="rId30" Type="http://schemas.openxmlformats.org/officeDocument/2006/relationships/hyperlink" Target="https://learn.microsoft.com/api/credentials/share/en-us/WojciechPadzierkiewicz-1618/406624EE2DFCDA81?sharingId=50CC811613704F7C" TargetMode="External"/><Relationship Id="rId35" Type="http://schemas.openxmlformats.org/officeDocument/2006/relationships/hyperlink" Target="https://learn.microsoft.com/en-us/training/courses/az-400t00" TargetMode="External"/><Relationship Id="rId43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hyperlink" Target="https://credentials.databricks.com/e0e09f9c-5751-4c22-b4b7-6f7364350c67" TargetMode="External"/><Relationship Id="rId33" Type="http://schemas.openxmlformats.org/officeDocument/2006/relationships/hyperlink" Target="https://learn.microsoft.com/en-us/training/courses/az-204t00" TargetMode="External"/><Relationship Id="rId38" Type="http://schemas.openxmlformats.org/officeDocument/2006/relationships/hyperlink" Target="https://learn.microsoft.com/en-us/training/courses/az-900t0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jci\AppData\Roaming\Microsoft\Templates\&#379;yciorys%20z%20nowoczesnymi%20inicja&#322;ami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Życiorys z nowoczesnymi inicjałami.dotx</Template>
  <TotalTime>238</TotalTime>
  <Pages>2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Paździerkiewicz</dc:creator>
  <cp:keywords/>
  <dc:description/>
  <cp:lastModifiedBy>Wojciech Pazdzierkiewicz (PL)</cp:lastModifiedBy>
  <cp:revision>18</cp:revision>
  <cp:lastPrinted>2025-01-07T11:57:00Z</cp:lastPrinted>
  <dcterms:created xsi:type="dcterms:W3CDTF">2024-10-08T10:04:00Z</dcterms:created>
  <dcterms:modified xsi:type="dcterms:W3CDTF">2025-01-07T13:13:00Z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